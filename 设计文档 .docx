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A4A54" w14:textId="2AC1B9CD" w:rsidR="00D077E9" w:rsidRDefault="00000000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90233A">
        <w:rPr>
          <w:rFonts w:ascii="Arial" w:hAnsi="Arial" w:hint="eastAsia"/>
        </w:rPr>
        <w:t>&lt;</w:t>
      </w:r>
      <w:r w:rsidR="0090233A">
        <w:rPr>
          <w:rFonts w:ascii="Arial" w:hAnsi="Arial" w:hint="eastAsia"/>
        </w:rPr>
        <w:t>旅游服务平台</w:t>
      </w:r>
      <w:r w:rsidR="0090233A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4A27006" w14:textId="0FACE0B9" w:rsidR="00D077E9" w:rsidRDefault="00000000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0233A">
        <w:rPr>
          <w:rFonts w:ascii="Arial" w:hAnsi="Arial" w:hint="eastAsia"/>
        </w:rPr>
        <w:t>设计文档</w:t>
      </w:r>
      <w:r>
        <w:rPr>
          <w:rFonts w:ascii="Arial" w:hAnsi="Arial"/>
        </w:rPr>
        <w:fldChar w:fldCharType="end"/>
      </w:r>
    </w:p>
    <w:p w14:paraId="16B08B98" w14:textId="77777777" w:rsidR="00D077E9" w:rsidRDefault="00D077E9">
      <w:pPr>
        <w:pStyle w:val="a4"/>
        <w:jc w:val="right"/>
      </w:pPr>
    </w:p>
    <w:p w14:paraId="0DE811FA" w14:textId="77777777" w:rsidR="00D077E9" w:rsidRDefault="00000000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B064970" w14:textId="77777777" w:rsidR="00D077E9" w:rsidRDefault="00D077E9">
      <w:pPr>
        <w:pStyle w:val="InfoBlue"/>
      </w:pPr>
    </w:p>
    <w:p w14:paraId="5B3C0835" w14:textId="77777777" w:rsidR="00D077E9" w:rsidRDefault="00D077E9">
      <w:pPr>
        <w:pStyle w:val="InfoBlue"/>
      </w:pPr>
    </w:p>
    <w:p w14:paraId="2913ADC6" w14:textId="77777777" w:rsidR="00D077E9" w:rsidRDefault="00000000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72FE5A92" w14:textId="77777777" w:rsidR="00D077E9" w:rsidRDefault="00000000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14:paraId="22E5847C" w14:textId="77777777" w:rsidR="00D077E9" w:rsidRDefault="00D077E9">
      <w:pPr>
        <w:pStyle w:val="a4"/>
        <w:rPr>
          <w:sz w:val="28"/>
        </w:rPr>
      </w:pPr>
    </w:p>
    <w:p w14:paraId="5A183CD2" w14:textId="77777777" w:rsidR="00D077E9" w:rsidRDefault="00D077E9">
      <w:pPr>
        <w:sectPr w:rsidR="00D077E9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E231D5" w14:textId="77777777" w:rsidR="00D077E9" w:rsidRDefault="00000000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77E9" w14:paraId="40E18C0B" w14:textId="77777777">
        <w:tc>
          <w:tcPr>
            <w:tcW w:w="2304" w:type="dxa"/>
          </w:tcPr>
          <w:p w14:paraId="769EA7A5" w14:textId="77777777" w:rsidR="00D077E9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F925B1B" w14:textId="77777777" w:rsidR="00D077E9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CBDDF84" w14:textId="77777777" w:rsidR="00D077E9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B34BA72" w14:textId="77777777" w:rsidR="00D077E9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077E9" w14:paraId="1DBFFCB6" w14:textId="77777777">
        <w:tc>
          <w:tcPr>
            <w:tcW w:w="2304" w:type="dxa"/>
          </w:tcPr>
          <w:p w14:paraId="27C659AA" w14:textId="183B1361" w:rsidR="00D077E9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D797F">
              <w:rPr>
                <w:rFonts w:hint="eastAsia"/>
              </w:rPr>
              <w:t>25</w:t>
            </w:r>
            <w:r>
              <w:rPr>
                <w:rFonts w:ascii="Times New Roman"/>
              </w:rPr>
              <w:t>/</w:t>
            </w:r>
            <w:r w:rsidR="007D797F">
              <w:rPr>
                <w:rFonts w:hint="eastAsia"/>
              </w:rPr>
              <w:t>09</w:t>
            </w:r>
            <w:r>
              <w:rPr>
                <w:rFonts w:ascii="Times New Roman"/>
              </w:rPr>
              <w:t>/</w:t>
            </w:r>
            <w:r w:rsidR="007D797F">
              <w:rPr>
                <w:rFonts w:ascii="Times New Roman" w:hint="eastAsia"/>
              </w:rPr>
              <w:t>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7F6A9629" w14:textId="61397B31" w:rsidR="00D077E9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D797F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370FA712" w14:textId="436D2E58" w:rsidR="00D077E9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D797F">
              <w:rPr>
                <w:rFonts w:hint="eastAsia"/>
              </w:rPr>
              <w:t>初始版本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6E8920E6" w14:textId="4E1E66A2" w:rsidR="00D077E9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D797F">
              <w:rPr>
                <w:rFonts w:hint="eastAsia"/>
              </w:rPr>
              <w:t>刘杰</w:t>
            </w:r>
            <w:r>
              <w:rPr>
                <w:rFonts w:ascii="Times New Roman"/>
              </w:rPr>
              <w:t>&gt;</w:t>
            </w:r>
          </w:p>
        </w:tc>
      </w:tr>
      <w:tr w:rsidR="00D077E9" w14:paraId="568DC11E" w14:textId="77777777">
        <w:tc>
          <w:tcPr>
            <w:tcW w:w="2304" w:type="dxa"/>
          </w:tcPr>
          <w:p w14:paraId="694E8DFC" w14:textId="77777777" w:rsidR="00D077E9" w:rsidRDefault="00D077E9">
            <w:pPr>
              <w:pStyle w:val="Tabletext"/>
            </w:pPr>
          </w:p>
        </w:tc>
        <w:tc>
          <w:tcPr>
            <w:tcW w:w="1152" w:type="dxa"/>
          </w:tcPr>
          <w:p w14:paraId="05A9DB69" w14:textId="77777777" w:rsidR="00D077E9" w:rsidRDefault="00D077E9">
            <w:pPr>
              <w:pStyle w:val="Tabletext"/>
            </w:pPr>
          </w:p>
        </w:tc>
        <w:tc>
          <w:tcPr>
            <w:tcW w:w="3744" w:type="dxa"/>
          </w:tcPr>
          <w:p w14:paraId="6052FCF8" w14:textId="77777777" w:rsidR="00D077E9" w:rsidRDefault="00D077E9">
            <w:pPr>
              <w:pStyle w:val="Tabletext"/>
            </w:pPr>
          </w:p>
        </w:tc>
        <w:tc>
          <w:tcPr>
            <w:tcW w:w="2304" w:type="dxa"/>
          </w:tcPr>
          <w:p w14:paraId="6ABFAE47" w14:textId="77777777" w:rsidR="00D077E9" w:rsidRDefault="00D077E9">
            <w:pPr>
              <w:pStyle w:val="Tabletext"/>
            </w:pPr>
          </w:p>
        </w:tc>
      </w:tr>
      <w:tr w:rsidR="00D077E9" w14:paraId="30794524" w14:textId="77777777">
        <w:tc>
          <w:tcPr>
            <w:tcW w:w="2304" w:type="dxa"/>
          </w:tcPr>
          <w:p w14:paraId="1736883F" w14:textId="77777777" w:rsidR="00D077E9" w:rsidRDefault="00D077E9">
            <w:pPr>
              <w:pStyle w:val="Tabletext"/>
            </w:pPr>
          </w:p>
        </w:tc>
        <w:tc>
          <w:tcPr>
            <w:tcW w:w="1152" w:type="dxa"/>
          </w:tcPr>
          <w:p w14:paraId="2215A564" w14:textId="77777777" w:rsidR="00D077E9" w:rsidRDefault="00D077E9">
            <w:pPr>
              <w:pStyle w:val="Tabletext"/>
            </w:pPr>
          </w:p>
        </w:tc>
        <w:tc>
          <w:tcPr>
            <w:tcW w:w="3744" w:type="dxa"/>
          </w:tcPr>
          <w:p w14:paraId="3376B243" w14:textId="77777777" w:rsidR="00D077E9" w:rsidRDefault="00D077E9">
            <w:pPr>
              <w:pStyle w:val="Tabletext"/>
            </w:pPr>
          </w:p>
        </w:tc>
        <w:tc>
          <w:tcPr>
            <w:tcW w:w="2304" w:type="dxa"/>
          </w:tcPr>
          <w:p w14:paraId="6BA1925F" w14:textId="77777777" w:rsidR="00D077E9" w:rsidRDefault="00D077E9">
            <w:pPr>
              <w:pStyle w:val="Tabletext"/>
            </w:pPr>
          </w:p>
        </w:tc>
      </w:tr>
      <w:tr w:rsidR="00D077E9" w14:paraId="71D1021F" w14:textId="77777777">
        <w:tc>
          <w:tcPr>
            <w:tcW w:w="2304" w:type="dxa"/>
          </w:tcPr>
          <w:p w14:paraId="375E4F05" w14:textId="77777777" w:rsidR="00D077E9" w:rsidRDefault="00D077E9">
            <w:pPr>
              <w:pStyle w:val="Tabletext"/>
            </w:pPr>
          </w:p>
        </w:tc>
        <w:tc>
          <w:tcPr>
            <w:tcW w:w="1152" w:type="dxa"/>
          </w:tcPr>
          <w:p w14:paraId="380A3D98" w14:textId="77777777" w:rsidR="00D077E9" w:rsidRDefault="00D077E9">
            <w:pPr>
              <w:pStyle w:val="Tabletext"/>
            </w:pPr>
          </w:p>
        </w:tc>
        <w:tc>
          <w:tcPr>
            <w:tcW w:w="3744" w:type="dxa"/>
          </w:tcPr>
          <w:p w14:paraId="7BE9D4B2" w14:textId="77777777" w:rsidR="00D077E9" w:rsidRDefault="00D077E9">
            <w:pPr>
              <w:pStyle w:val="Tabletext"/>
            </w:pPr>
          </w:p>
        </w:tc>
        <w:tc>
          <w:tcPr>
            <w:tcW w:w="2304" w:type="dxa"/>
          </w:tcPr>
          <w:p w14:paraId="5491A0C1" w14:textId="77777777" w:rsidR="00D077E9" w:rsidRDefault="00D077E9">
            <w:pPr>
              <w:pStyle w:val="Tabletext"/>
            </w:pPr>
          </w:p>
        </w:tc>
      </w:tr>
    </w:tbl>
    <w:p w14:paraId="7A4B62AF" w14:textId="77777777" w:rsidR="00D077E9" w:rsidRDefault="00D077E9"/>
    <w:p w14:paraId="3915C47E" w14:textId="77777777" w:rsidR="00D077E9" w:rsidRDefault="00000000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31FE56D" w14:textId="77777777" w:rsidR="00D077E9" w:rsidRDefault="00000000">
      <w:pPr>
        <w:pStyle w:val="TOC1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>
        <w:t>4</w:t>
      </w:r>
      <w:r>
        <w:fldChar w:fldCharType="end"/>
      </w:r>
    </w:p>
    <w:p w14:paraId="49B13D4C" w14:textId="77777777" w:rsidR="00D077E9" w:rsidRDefault="00000000">
      <w:pPr>
        <w:pStyle w:val="TOC2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>
        <w:t>4</w:t>
      </w:r>
      <w:r>
        <w:fldChar w:fldCharType="end"/>
      </w:r>
    </w:p>
    <w:p w14:paraId="2F895704" w14:textId="77777777" w:rsidR="00D077E9" w:rsidRDefault="00000000">
      <w:pPr>
        <w:pStyle w:val="TOC2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>
        <w:t>4</w:t>
      </w:r>
      <w:r>
        <w:fldChar w:fldCharType="end"/>
      </w:r>
    </w:p>
    <w:p w14:paraId="42DBF617" w14:textId="77777777" w:rsidR="00D077E9" w:rsidRDefault="00000000">
      <w:pPr>
        <w:pStyle w:val="TOC2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>
        <w:t>4</w:t>
      </w:r>
      <w:r>
        <w:fldChar w:fldCharType="end"/>
      </w:r>
    </w:p>
    <w:p w14:paraId="0B7CAEB2" w14:textId="77777777" w:rsidR="00D077E9" w:rsidRDefault="00000000">
      <w:pPr>
        <w:pStyle w:val="TOC2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>
        <w:t>4</w:t>
      </w:r>
      <w:r>
        <w:fldChar w:fldCharType="end"/>
      </w:r>
    </w:p>
    <w:p w14:paraId="49468A13" w14:textId="77777777" w:rsidR="00D077E9" w:rsidRDefault="00000000">
      <w:pPr>
        <w:pStyle w:val="TOC2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>
        <w:t>4</w:t>
      </w:r>
      <w:r>
        <w:fldChar w:fldCharType="end"/>
      </w:r>
    </w:p>
    <w:p w14:paraId="322BE993" w14:textId="77777777" w:rsidR="00D077E9" w:rsidRDefault="00000000">
      <w:pPr>
        <w:pStyle w:val="TOC1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>
        <w:t>4</w:t>
      </w:r>
      <w:r>
        <w:fldChar w:fldCharType="end"/>
      </w:r>
    </w:p>
    <w:p w14:paraId="59AC6ABE" w14:textId="77777777" w:rsidR="00D077E9" w:rsidRDefault="00000000">
      <w:pPr>
        <w:pStyle w:val="TOC1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>
        <w:t>4</w:t>
      </w:r>
      <w:r>
        <w:fldChar w:fldCharType="end"/>
      </w:r>
    </w:p>
    <w:p w14:paraId="4687D9A8" w14:textId="77777777" w:rsidR="00D077E9" w:rsidRDefault="00000000">
      <w:pPr>
        <w:pStyle w:val="TOC1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>
        <w:t>4</w:t>
      </w:r>
      <w:r>
        <w:fldChar w:fldCharType="end"/>
      </w:r>
    </w:p>
    <w:p w14:paraId="64B5EBAE" w14:textId="77777777" w:rsidR="00D077E9" w:rsidRDefault="00000000">
      <w:pPr>
        <w:pStyle w:val="TOC2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>
        <w:t>4</w:t>
      </w:r>
      <w:r>
        <w:fldChar w:fldCharType="end"/>
      </w:r>
    </w:p>
    <w:p w14:paraId="321F5066" w14:textId="77777777" w:rsidR="00D077E9" w:rsidRDefault="00000000">
      <w:pPr>
        <w:pStyle w:val="TOC1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>
        <w:t>5</w:t>
      </w:r>
      <w:r>
        <w:fldChar w:fldCharType="end"/>
      </w:r>
    </w:p>
    <w:p w14:paraId="765C18E4" w14:textId="77777777" w:rsidR="00D077E9" w:rsidRDefault="00000000">
      <w:pPr>
        <w:pStyle w:val="TOC2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>
        <w:t>5</w:t>
      </w:r>
      <w:r>
        <w:fldChar w:fldCharType="end"/>
      </w:r>
    </w:p>
    <w:p w14:paraId="4633D9BD" w14:textId="77777777" w:rsidR="00D077E9" w:rsidRDefault="00000000">
      <w:pPr>
        <w:pStyle w:val="TOC2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>
        <w:t>5</w:t>
      </w:r>
      <w:r>
        <w:fldChar w:fldCharType="end"/>
      </w:r>
    </w:p>
    <w:p w14:paraId="4E350BB0" w14:textId="77777777" w:rsidR="00D077E9" w:rsidRDefault="00000000">
      <w:pPr>
        <w:pStyle w:val="TOC1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>
        <w:t>5</w:t>
      </w:r>
      <w:r>
        <w:fldChar w:fldCharType="end"/>
      </w:r>
    </w:p>
    <w:p w14:paraId="640E4B95" w14:textId="77777777" w:rsidR="00D077E9" w:rsidRDefault="00000000">
      <w:pPr>
        <w:pStyle w:val="TOC1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>
        <w:t>5</w:t>
      </w:r>
      <w:r>
        <w:fldChar w:fldCharType="end"/>
      </w:r>
    </w:p>
    <w:p w14:paraId="13767B82" w14:textId="77777777" w:rsidR="00D077E9" w:rsidRDefault="00000000">
      <w:pPr>
        <w:pStyle w:val="TOC1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>
        <w:t>5</w:t>
      </w:r>
      <w:r>
        <w:fldChar w:fldCharType="end"/>
      </w:r>
    </w:p>
    <w:p w14:paraId="436CDEAD" w14:textId="77777777" w:rsidR="00D077E9" w:rsidRDefault="00000000">
      <w:pPr>
        <w:pStyle w:val="TOC2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>
        <w:t>5</w:t>
      </w:r>
      <w:r>
        <w:fldChar w:fldCharType="end"/>
      </w:r>
    </w:p>
    <w:p w14:paraId="42A77262" w14:textId="77777777" w:rsidR="00D077E9" w:rsidRDefault="00000000">
      <w:pPr>
        <w:pStyle w:val="TOC2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>
        <w:t>5</w:t>
      </w:r>
      <w:r>
        <w:fldChar w:fldCharType="end"/>
      </w:r>
    </w:p>
    <w:p w14:paraId="2CDBE3C8" w14:textId="77777777" w:rsidR="00D077E9" w:rsidRDefault="00000000">
      <w:pPr>
        <w:pStyle w:val="TOC1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>
        <w:t>5</w:t>
      </w:r>
      <w:r>
        <w:fldChar w:fldCharType="end"/>
      </w:r>
    </w:p>
    <w:p w14:paraId="0ABE42C1" w14:textId="77777777" w:rsidR="00D077E9" w:rsidRDefault="00000000">
      <w:pPr>
        <w:pStyle w:val="TOC1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>
        <w:t>5</w:t>
      </w:r>
      <w:r>
        <w:fldChar w:fldCharType="end"/>
      </w:r>
    </w:p>
    <w:p w14:paraId="4013AA73" w14:textId="77777777" w:rsidR="00D077E9" w:rsidRDefault="00000000">
      <w:pPr>
        <w:pStyle w:val="TOC1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>
        <w:t>6</w:t>
      </w:r>
      <w:r>
        <w:fldChar w:fldCharType="end"/>
      </w:r>
    </w:p>
    <w:p w14:paraId="4D7ECA6E" w14:textId="77777777" w:rsidR="00D077E9" w:rsidRDefault="00000000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7485C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1428B0D6" w14:textId="77777777" w:rsidR="00D077E9" w:rsidRDefault="00000000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14:paraId="4CDDBE00" w14:textId="77777777" w:rsidR="00D077E9" w:rsidRDefault="00000000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14:paraId="71CED7BE" w14:textId="77777777" w:rsidR="00D077E9" w:rsidRDefault="00000000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51D658B3" w14:textId="22FB1E0A" w:rsidR="007D797F" w:rsidRDefault="00000000" w:rsidP="007D797F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14:paraId="328EB9E0" w14:textId="57F2E03E" w:rsidR="007D797F" w:rsidRPr="007D797F" w:rsidRDefault="007D797F" w:rsidP="007D797F">
      <w:pPr>
        <w:ind w:left="720"/>
      </w:pPr>
      <w:r w:rsidRPr="007D797F">
        <w:rPr>
          <w:rFonts w:hint="eastAsia"/>
        </w:rPr>
        <w:t xml:space="preserve">此软件构架文档适用于将由 </w:t>
      </w:r>
      <w:r w:rsidR="00B74BAA" w:rsidRPr="00B74BAA">
        <w:t>Apache Tomcat 8.5</w:t>
      </w:r>
      <w:r w:rsidRPr="007D797F">
        <w:rPr>
          <w:rFonts w:hint="eastAsia"/>
        </w:rPr>
        <w:t xml:space="preserve"> 开发的</w:t>
      </w:r>
      <w:r w:rsidR="00B74BAA">
        <w:rPr>
          <w:rFonts w:hint="eastAsia"/>
        </w:rPr>
        <w:t>旅游服务</w:t>
      </w:r>
      <w:r w:rsidRPr="007D797F">
        <w:rPr>
          <w:rFonts w:hint="eastAsia"/>
        </w:rPr>
        <w:t>系统。</w:t>
      </w:r>
    </w:p>
    <w:p w14:paraId="5CD9798E" w14:textId="77777777" w:rsidR="00D077E9" w:rsidRDefault="00000000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14:paraId="1E19324D" w14:textId="77777777" w:rsidR="00D077E9" w:rsidRDefault="00000000">
      <w:pPr>
        <w:pStyle w:val="InfoBlue"/>
      </w:pPr>
      <w:r w:rsidRPr="00414F9E">
        <w:t>[</w:t>
      </w:r>
      <w:r w:rsidRPr="00414F9E">
        <w:rPr>
          <w:rFonts w:hint="eastAsia"/>
        </w:rPr>
        <w:t>本小节应提供正确理解此软件构架文档所需的全部术语的定义、首字母缩写词和缩略语。</w:t>
      </w:r>
      <w:r w:rsidRPr="00414F9E">
        <w:t> </w:t>
      </w:r>
      <w:r>
        <w:rPr>
          <w:rFonts w:hint="eastAsia"/>
        </w:rPr>
        <w:t>这些信息可以通过引用项目词汇表来提供。</w:t>
      </w:r>
      <w:r w:rsidRPr="00414F9E">
        <w:t>]</w:t>
      </w:r>
    </w:p>
    <w:p w14:paraId="47AB7529" w14:textId="77777777" w:rsidR="00D077E9" w:rsidRDefault="00000000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14:paraId="6E64C6D9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8" w:history="1">
        <w:r w:rsidR="00B74BAA" w:rsidRPr="0092530F">
          <w:rPr>
            <w:rFonts w:hint="eastAsia"/>
            <w:color w:val="0070C0"/>
          </w:rPr>
          <w:t>CSPS 版本 1.0</w:t>
        </w:r>
      </w:hyperlink>
    </w:p>
    <w:p w14:paraId="2B2D6D57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9" w:history="1">
        <w:r w:rsidR="00B74BAA" w:rsidRPr="0092530F">
          <w:rPr>
            <w:rFonts w:hint="eastAsia"/>
            <w:color w:val="0070C0"/>
          </w:rPr>
          <w:t>CSPS 需求管理计划 1.0</w:t>
        </w:r>
      </w:hyperlink>
    </w:p>
    <w:p w14:paraId="08C87BD9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10" w:history="1">
        <w:r w:rsidR="00B74BAA" w:rsidRPr="0092530F">
          <w:rPr>
            <w:rFonts w:hint="eastAsia"/>
            <w:color w:val="0070C0"/>
          </w:rPr>
          <w:t>CSPS 迭代计划 1,0</w:t>
        </w:r>
      </w:hyperlink>
    </w:p>
    <w:p w14:paraId="0E43F420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11" w:history="1">
        <w:r w:rsidR="00B74BAA" w:rsidRPr="0092530F">
          <w:rPr>
            <w:rFonts w:hint="eastAsia"/>
            <w:color w:val="0070C0"/>
          </w:rPr>
          <w:t>CSPS 创意设计概要 1.0</w:t>
        </w:r>
      </w:hyperlink>
    </w:p>
    <w:p w14:paraId="5FF91D41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12" w:history="1">
        <w:r w:rsidR="00B74BAA" w:rsidRPr="0092530F">
          <w:rPr>
            <w:rFonts w:hint="eastAsia"/>
            <w:color w:val="0070C0"/>
          </w:rPr>
          <w:t>CSPS 设计效果图 1.0</w:t>
        </w:r>
      </w:hyperlink>
    </w:p>
    <w:p w14:paraId="72E43834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13" w:history="1">
        <w:r w:rsidR="00B74BAA" w:rsidRPr="0092530F">
          <w:rPr>
            <w:rFonts w:hint="eastAsia"/>
            <w:color w:val="0070C0"/>
          </w:rPr>
          <w:t>CSPS 导航图 1.0</w:t>
        </w:r>
      </w:hyperlink>
    </w:p>
    <w:p w14:paraId="384D0AD1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14" w:history="1">
        <w:r w:rsidR="00B74BAA" w:rsidRPr="0092530F">
          <w:rPr>
            <w:rFonts w:hint="eastAsia"/>
            <w:color w:val="0070C0"/>
          </w:rPr>
          <w:t>CSPS 补充规约 1.0</w:t>
        </w:r>
      </w:hyperlink>
    </w:p>
    <w:p w14:paraId="7EA4CB5D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15" w:history="1">
        <w:r w:rsidR="00B74BAA" w:rsidRPr="0092530F">
          <w:rPr>
            <w:rFonts w:hint="eastAsia"/>
            <w:color w:val="0070C0"/>
          </w:rPr>
          <w:t>CSPS 用例 — 审批报道 1.0</w:t>
        </w:r>
      </w:hyperlink>
    </w:p>
    <w:p w14:paraId="131AAE04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16" w:history="1">
        <w:r w:rsidR="00B74BAA" w:rsidRPr="0092530F">
          <w:rPr>
            <w:rFonts w:hint="eastAsia"/>
            <w:color w:val="0070C0"/>
          </w:rPr>
          <w:t>CSPS 用例 — 编辑简档 1.0</w:t>
        </w:r>
      </w:hyperlink>
    </w:p>
    <w:p w14:paraId="0192936B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17" w:history="1">
        <w:r w:rsidR="00B74BAA" w:rsidRPr="0092530F">
          <w:rPr>
            <w:rFonts w:hint="eastAsia"/>
            <w:color w:val="0070C0"/>
          </w:rPr>
          <w:t>CSPS 用例 — 用信用卡付费 1.0</w:t>
        </w:r>
      </w:hyperlink>
    </w:p>
    <w:p w14:paraId="6F2E19AE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18" w:history="1">
        <w:r w:rsidR="00B74BAA" w:rsidRPr="0092530F">
          <w:rPr>
            <w:rFonts w:hint="eastAsia"/>
            <w:color w:val="0070C0"/>
          </w:rPr>
          <w:t>CSPS 用例 — 打印广告商报告 1.0</w:t>
        </w:r>
      </w:hyperlink>
    </w:p>
    <w:p w14:paraId="569C0FB0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19" w:history="1">
        <w:r w:rsidR="00B74BAA" w:rsidRPr="0092530F">
          <w:rPr>
            <w:rFonts w:hint="eastAsia"/>
            <w:color w:val="0070C0"/>
          </w:rPr>
          <w:t>CSPS 用例 — 提供广告内容 1.0</w:t>
        </w:r>
      </w:hyperlink>
    </w:p>
    <w:p w14:paraId="3C12B279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20" w:history="1">
        <w:r w:rsidR="00B74BAA" w:rsidRPr="0092530F">
          <w:rPr>
            <w:rFonts w:hint="eastAsia"/>
            <w:color w:val="0070C0"/>
          </w:rPr>
          <w:t>CSPS 用例 — 提供反馈 1.0</w:t>
        </w:r>
      </w:hyperlink>
    </w:p>
    <w:p w14:paraId="34559623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21" w:history="1">
        <w:r w:rsidR="00B74BAA" w:rsidRPr="0092530F">
          <w:rPr>
            <w:rFonts w:hint="eastAsia"/>
            <w:color w:val="0070C0"/>
          </w:rPr>
          <w:t>CSPS 用例 — 阅读 Web 站点内容 1.0</w:t>
        </w:r>
      </w:hyperlink>
    </w:p>
    <w:p w14:paraId="526D8FCF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22" w:history="1">
        <w:r w:rsidR="00B74BAA" w:rsidRPr="0092530F">
          <w:rPr>
            <w:rFonts w:hint="eastAsia"/>
            <w:color w:val="0070C0"/>
          </w:rPr>
          <w:t>CSPS 用例 — 发送内容 1.0</w:t>
        </w:r>
      </w:hyperlink>
    </w:p>
    <w:p w14:paraId="5032E2E5" w14:textId="77777777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23" w:history="1">
        <w:r w:rsidR="00B74BAA" w:rsidRPr="0092530F">
          <w:rPr>
            <w:rFonts w:hint="eastAsia"/>
            <w:color w:val="0070C0"/>
          </w:rPr>
          <w:t>CSPS 用例 — 发送寻呼 1.0</w:t>
        </w:r>
      </w:hyperlink>
    </w:p>
    <w:p w14:paraId="472356C6" w14:textId="69134F6F" w:rsidR="00B74BAA" w:rsidRPr="0092530F" w:rsidRDefault="00000000" w:rsidP="009253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77" w:hanging="357"/>
        <w:rPr>
          <w:color w:val="0070C0"/>
        </w:rPr>
      </w:pPr>
      <w:hyperlink r:id="rId24" w:history="1">
        <w:r w:rsidR="00B74BAA" w:rsidRPr="0092530F">
          <w:rPr>
            <w:rFonts w:hint="eastAsia"/>
            <w:color w:val="0070C0"/>
          </w:rPr>
          <w:t>CSPS 用例 — 订阅 1.0</w:t>
        </w:r>
      </w:hyperlink>
    </w:p>
    <w:p w14:paraId="68EB5F28" w14:textId="77777777" w:rsidR="00D077E9" w:rsidRDefault="00000000">
      <w:pPr>
        <w:pStyle w:val="2"/>
      </w:pPr>
      <w:bookmarkStart w:id="5" w:name="_Toc498832881"/>
      <w:r>
        <w:rPr>
          <w:rFonts w:hint="eastAsia"/>
        </w:rPr>
        <w:lastRenderedPageBreak/>
        <w:t>概述</w:t>
      </w:r>
      <w:bookmarkEnd w:id="5"/>
    </w:p>
    <w:p w14:paraId="33EA6C0F" w14:textId="533058B2" w:rsidR="00414F9E" w:rsidRPr="00414F9E" w:rsidRDefault="00414F9E" w:rsidP="00414F9E">
      <w:pPr>
        <w:pStyle w:val="InfoBlue"/>
        <w:rPr>
          <w:i w:val="0"/>
          <w:color w:val="auto"/>
        </w:rPr>
      </w:pPr>
      <w:r w:rsidRPr="00414F9E">
        <w:rPr>
          <w:rFonts w:hint="eastAsia"/>
          <w:i w:val="0"/>
          <w:color w:val="auto"/>
        </w:rPr>
        <w:t>本文档还包括构架表示方式，构架目标和约束，用例视图，逻辑视图，进程视图，部署视图，实施视图，数据视图，大小和性能，质量。</w:t>
      </w:r>
    </w:p>
    <w:p w14:paraId="056EFE87" w14:textId="352E9052" w:rsidR="00414F9E" w:rsidRPr="00414F9E" w:rsidRDefault="00000000" w:rsidP="00414F9E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  <w:r w:rsidR="00414F9E">
        <w:rPr>
          <w:rFonts w:hint="eastAsia"/>
        </w:rPr>
        <w:t xml:space="preserve">                                                               </w:t>
      </w:r>
      <w:r w:rsidR="00414F9E" w:rsidRPr="00414F9E">
        <w:rPr>
          <w:rFonts w:hint="eastAsia"/>
          <w:b w:val="0"/>
          <w:sz w:val="20"/>
        </w:rPr>
        <w:t>本文档以一系列的视图来表示构架，其中包括用例视图、进程视图、部署视图和实施视图。这些视图表示为 Rose 模型并使用统一建模语言 (UML)。</w:t>
      </w:r>
    </w:p>
    <w:p w14:paraId="703867A5" w14:textId="5DD1FFA5" w:rsidR="00C56AEE" w:rsidRPr="001D73CC" w:rsidRDefault="00000000" w:rsidP="001D73CC">
      <w:pPr>
        <w:pStyle w:val="1"/>
        <w:ind w:left="360" w:hanging="360"/>
        <w:rPr>
          <w:b w:val="0"/>
          <w:sz w:val="20"/>
        </w:rPr>
      </w:pPr>
      <w:bookmarkStart w:id="7" w:name="_Toc498832883"/>
      <w:r>
        <w:rPr>
          <w:rFonts w:hint="eastAsia"/>
        </w:rPr>
        <w:t>构架目标和约束</w:t>
      </w:r>
      <w:bookmarkEnd w:id="7"/>
      <w:r w:rsidR="00177BBD">
        <w:rPr>
          <w:rFonts w:hint="eastAsia"/>
        </w:rPr>
        <w:t xml:space="preserve">                                                           </w:t>
      </w:r>
      <w:r w:rsidR="00177BBD">
        <w:rPr>
          <w:rFonts w:hint="eastAsia"/>
          <w:b w:val="0"/>
          <w:sz w:val="20"/>
        </w:rPr>
        <w:t xml:space="preserve"> 有一些关键需求和系统约束对于构架具有重要意义，它们分别是：                              </w:t>
      </w:r>
      <w:r w:rsidR="001D73CC">
        <w:rPr>
          <w:rFonts w:hint="eastAsia"/>
          <w:b w:val="0"/>
          <w:sz w:val="20"/>
        </w:rPr>
        <w:t xml:space="preserve"> </w:t>
      </w:r>
      <w:r w:rsidR="00C56AEE" w:rsidRPr="001D73CC">
        <w:rPr>
          <w:rFonts w:hint="eastAsia"/>
          <w:b w:val="0"/>
          <w:sz w:val="20"/>
        </w:rPr>
        <w:t>用户界面设计：主要包括首页、门票大厅、景点资讯、旅游路线、酒店预订、联系我们等页面。</w:t>
      </w:r>
    </w:p>
    <w:p w14:paraId="5965C48F" w14:textId="0898D6F1" w:rsidR="00C56AEE" w:rsidRDefault="00C56AEE" w:rsidP="00C56AEE">
      <w:pPr>
        <w:ind w:leftChars="180" w:left="360"/>
      </w:pPr>
      <w:r>
        <w:rPr>
          <w:rFonts w:hint="eastAsia"/>
        </w:rPr>
        <w:t>基本的功能模块：</w:t>
      </w:r>
    </w:p>
    <w:p w14:paraId="7AEA8FEB" w14:textId="4AB66664" w:rsidR="00C56AEE" w:rsidRDefault="00C56AEE" w:rsidP="00C56AEE">
      <w:pPr>
        <w:ind w:leftChars="180" w:left="360"/>
      </w:pPr>
      <w:r w:rsidRPr="00A60E87">
        <w:rPr>
          <w:rFonts w:hint="eastAsia"/>
          <w:b/>
          <w:bCs/>
        </w:rPr>
        <w:t>用户注册与登录：</w:t>
      </w:r>
      <w:r>
        <w:rPr>
          <w:rFonts w:hint="eastAsia"/>
        </w:rPr>
        <w:t>用户可以注册账号并登录，保存个人信息和订单历史。</w:t>
      </w:r>
    </w:p>
    <w:p w14:paraId="104D6619" w14:textId="054996D6" w:rsidR="00C56AEE" w:rsidRDefault="00C56AEE" w:rsidP="00C56AEE">
      <w:pPr>
        <w:ind w:leftChars="180" w:left="360"/>
      </w:pPr>
      <w:r w:rsidRPr="00A60E87">
        <w:rPr>
          <w:rFonts w:hint="eastAsia"/>
          <w:b/>
          <w:bCs/>
        </w:rPr>
        <w:t>旅游产品管理：</w:t>
      </w:r>
      <w:r>
        <w:rPr>
          <w:rFonts w:hint="eastAsia"/>
        </w:rPr>
        <w:t>管理员可以添加、编辑和删除旅游产品（景点、酒店等）信息。</w:t>
      </w:r>
    </w:p>
    <w:p w14:paraId="41EE0BC8" w14:textId="0440EB57" w:rsidR="00C56AEE" w:rsidRDefault="00C56AEE" w:rsidP="00C56AEE">
      <w:pPr>
        <w:ind w:leftChars="180" w:left="360"/>
      </w:pPr>
      <w:r w:rsidRPr="00A60E87">
        <w:rPr>
          <w:rFonts w:hint="eastAsia"/>
          <w:b/>
          <w:bCs/>
        </w:rPr>
        <w:t>订单管理：</w:t>
      </w:r>
      <w:r>
        <w:rPr>
          <w:rFonts w:hint="eastAsia"/>
        </w:rPr>
        <w:t>管理员可以查看和管理用户的订单以及评价。</w:t>
      </w:r>
    </w:p>
    <w:p w14:paraId="6574CC97" w14:textId="5C993E33" w:rsidR="00C56AEE" w:rsidRDefault="00C56AEE" w:rsidP="00C56AEE">
      <w:pPr>
        <w:ind w:leftChars="180" w:left="360"/>
      </w:pPr>
      <w:r w:rsidRPr="00A60E87">
        <w:rPr>
          <w:rFonts w:hint="eastAsia"/>
          <w:b/>
          <w:bCs/>
        </w:rPr>
        <w:t>评价和反馈：</w:t>
      </w:r>
      <w:r>
        <w:rPr>
          <w:rFonts w:hint="eastAsia"/>
        </w:rPr>
        <w:t>用户可以对旅游产品进行评价和留言，分享旅游经验和建议，并上传旅游线路信息。</w:t>
      </w:r>
    </w:p>
    <w:p w14:paraId="099AC5C8" w14:textId="77777777" w:rsidR="00A60E87" w:rsidRDefault="00A60E87" w:rsidP="00C56AEE">
      <w:pPr>
        <w:ind w:leftChars="180" w:left="360"/>
      </w:pPr>
    </w:p>
    <w:p w14:paraId="6E06198F" w14:textId="50A36FBD" w:rsidR="00A60E87" w:rsidRDefault="00A60E87" w:rsidP="00C56AEE">
      <w:pPr>
        <w:ind w:leftChars="180" w:left="360"/>
      </w:pPr>
      <w:r>
        <w:rPr>
          <w:rFonts w:hint="eastAsia"/>
        </w:rPr>
        <w:t>补充需求：</w:t>
      </w:r>
    </w:p>
    <w:p w14:paraId="621B4990" w14:textId="2B2CCE68" w:rsidR="00A60E87" w:rsidRDefault="00A60E87" w:rsidP="00C56AEE">
      <w:pPr>
        <w:ind w:leftChars="180" w:left="360"/>
      </w:pPr>
      <w:r w:rsidRPr="00A60E87">
        <w:rPr>
          <w:rFonts w:hint="eastAsia"/>
          <w:b/>
          <w:bCs/>
        </w:rPr>
        <w:t>性能需求：</w:t>
      </w:r>
      <w:r>
        <w:rPr>
          <w:rFonts w:hint="eastAsia"/>
        </w:rPr>
        <w:t>系统应该处理至少每秒1000次的用户请求。</w:t>
      </w:r>
    </w:p>
    <w:p w14:paraId="59257735" w14:textId="5134D6DA" w:rsidR="00A60E87" w:rsidRDefault="00A60E87" w:rsidP="00C56AEE">
      <w:pPr>
        <w:ind w:leftChars="180" w:left="360"/>
      </w:pPr>
      <w:r w:rsidRPr="00A60E87">
        <w:rPr>
          <w:rFonts w:hint="eastAsia"/>
          <w:b/>
          <w:bCs/>
        </w:rPr>
        <w:t>安全需求：</w:t>
      </w:r>
      <w:r>
        <w:rPr>
          <w:rFonts w:hint="eastAsia"/>
        </w:rPr>
        <w:t>系统必须实现数据加密和安全的用户认证机制。</w:t>
      </w:r>
    </w:p>
    <w:p w14:paraId="2DB80073" w14:textId="17C26A34" w:rsidR="00A60E87" w:rsidRPr="00C56AEE" w:rsidRDefault="00A60E87" w:rsidP="00C56AEE">
      <w:pPr>
        <w:ind w:leftChars="180" w:left="360"/>
        <w:rPr>
          <w:rFonts w:hint="eastAsia"/>
        </w:rPr>
      </w:pPr>
      <w:r w:rsidRPr="00A60E87">
        <w:rPr>
          <w:rFonts w:hint="eastAsia"/>
          <w:b/>
          <w:bCs/>
        </w:rPr>
        <w:t>兼容性需求：</w:t>
      </w:r>
      <w:r>
        <w:rPr>
          <w:rFonts w:hint="eastAsia"/>
        </w:rPr>
        <w:t>应支持所有主流浏览器和移动设备。</w:t>
      </w:r>
    </w:p>
    <w:p w14:paraId="7E628C21" w14:textId="0C8A7EDE" w:rsidR="001D73CC" w:rsidRDefault="00000000" w:rsidP="001D73CC">
      <w:pPr>
        <w:pStyle w:val="1"/>
        <w:ind w:left="357" w:hanging="357"/>
        <w:rPr>
          <w:b w:val="0"/>
          <w:sz w:val="20"/>
        </w:rPr>
      </w:pPr>
      <w:bookmarkStart w:id="8" w:name="_Toc498832884"/>
      <w:r>
        <w:rPr>
          <w:rFonts w:hint="eastAsia"/>
        </w:rPr>
        <w:t>用例视图</w:t>
      </w:r>
      <w:bookmarkEnd w:id="8"/>
      <w:r w:rsidR="001D73CC">
        <w:rPr>
          <w:rFonts w:hint="eastAsia"/>
        </w:rPr>
        <w:t xml:space="preserve">                                                                  </w:t>
      </w:r>
      <w:r w:rsidR="001D73CC">
        <w:rPr>
          <w:rFonts w:hint="eastAsia"/>
          <w:b w:val="0"/>
          <w:sz w:val="20"/>
        </w:rPr>
        <w:t>说明软件构架的用例图。对于选择来作为迭代重点的场景集和（或）用例集，用例视图是很重要的输入。</w:t>
      </w:r>
      <w:r w:rsidR="001D73CC" w:rsidRPr="001D73CC">
        <w:rPr>
          <w:rFonts w:hint="eastAsia"/>
          <w:b w:val="0"/>
          <w:sz w:val="20"/>
        </w:rPr>
        <w:t>用例视图描述那些代表了某些重要的核心功能的场景集和（或）用例集。它还要描述那些在构架方面的涉及范围很广（使用了许多构架元素）的场景集和/或用例集，或者那些强调或阐明了构架的某一具体的细微之处的场景集和/或用例集</w:t>
      </w:r>
      <w:r w:rsidR="001D73CC">
        <w:rPr>
          <w:rFonts w:hint="eastAsia"/>
          <w:b w:val="0"/>
          <w:sz w:val="20"/>
        </w:rPr>
        <w:t>。</w:t>
      </w:r>
    </w:p>
    <w:p w14:paraId="68FAF3B9" w14:textId="77777777" w:rsidR="00960703" w:rsidRPr="00960703" w:rsidRDefault="00960703" w:rsidP="00960703"/>
    <w:p w14:paraId="0870180D" w14:textId="7C90921A" w:rsidR="001D73CC" w:rsidRDefault="00960703" w:rsidP="00960703">
      <w:pPr>
        <w:ind w:left="357"/>
      </w:pPr>
      <w:r w:rsidRPr="00960703">
        <w:rPr>
          <w:rFonts w:hint="eastAsia"/>
        </w:rPr>
        <w:t>下面列出了此系统中的用例</w:t>
      </w:r>
      <w:r>
        <w:rPr>
          <w:rFonts w:hint="eastAsia"/>
        </w:rPr>
        <w:t>以及用例图</w:t>
      </w:r>
      <w:r w:rsidRPr="00960703">
        <w:rPr>
          <w:rFonts w:hint="eastAsia"/>
        </w:rPr>
        <w:t>：</w:t>
      </w:r>
    </w:p>
    <w:p w14:paraId="02AE1AC1" w14:textId="35816CEE" w:rsidR="00960703" w:rsidRDefault="00960703" w:rsidP="00960703">
      <w:pPr>
        <w:ind w:left="357"/>
      </w:pPr>
      <w:r>
        <w:rPr>
          <w:rFonts w:hint="eastAsia"/>
        </w:rPr>
        <w:t>注册与登录</w:t>
      </w:r>
    </w:p>
    <w:p w14:paraId="67C1DA00" w14:textId="65C9A579" w:rsidR="00960703" w:rsidRDefault="00472C60" w:rsidP="00960703">
      <w:pPr>
        <w:ind w:left="357"/>
      </w:pPr>
      <w:r>
        <w:rPr>
          <w:rFonts w:hAnsi="宋体"/>
          <w:b/>
          <w:noProof/>
          <w:snapToGrid/>
          <w:sz w:val="28"/>
          <w:szCs w:val="28"/>
        </w:rPr>
        <w:pict w14:anchorId="52716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415.2pt;height:214.8pt;visibility:visible;mso-wrap-style:square">
            <v:imagedata r:id="rId25" o:title=""/>
          </v:shape>
        </w:pict>
      </w:r>
    </w:p>
    <w:p w14:paraId="37A54E1B" w14:textId="68698A04" w:rsidR="00960703" w:rsidRDefault="00363C8C" w:rsidP="00960703">
      <w:pPr>
        <w:ind w:left="357"/>
      </w:pPr>
      <w:r>
        <w:rPr>
          <w:rFonts w:hint="eastAsia"/>
        </w:rPr>
        <w:t>浏览旅游信息</w:t>
      </w:r>
    </w:p>
    <w:p w14:paraId="291386F9" w14:textId="6AE1C298" w:rsidR="00960703" w:rsidRDefault="00472C60" w:rsidP="00960703">
      <w:pPr>
        <w:ind w:left="357"/>
      </w:pPr>
      <w:r>
        <w:rPr>
          <w:rFonts w:hAnsi="宋体"/>
          <w:b/>
          <w:noProof/>
          <w:snapToGrid/>
          <w:sz w:val="28"/>
          <w:szCs w:val="28"/>
        </w:rPr>
        <w:lastRenderedPageBreak/>
        <w:pict w14:anchorId="2855C6EF">
          <v:shape id="图片 4" o:spid="_x0000_i1026" type="#_x0000_t75" style="width:331.8pt;height:192pt;visibility:visible;mso-wrap-style:square">
            <v:imagedata r:id="rId26" o:title=""/>
          </v:shape>
        </w:pict>
      </w:r>
    </w:p>
    <w:p w14:paraId="093B3990" w14:textId="4E37DFE7" w:rsidR="00960703" w:rsidRDefault="00960703" w:rsidP="00960703">
      <w:pPr>
        <w:ind w:left="357"/>
      </w:pPr>
      <w:r>
        <w:rPr>
          <w:rFonts w:hint="eastAsia"/>
        </w:rPr>
        <w:t>门票</w:t>
      </w:r>
      <w:r w:rsidR="000D48DE">
        <w:rPr>
          <w:rFonts w:hint="eastAsia"/>
        </w:rPr>
        <w:t>购买</w:t>
      </w:r>
    </w:p>
    <w:p w14:paraId="1BA8E166" w14:textId="2F97D37D" w:rsidR="00960703" w:rsidRDefault="00472C60" w:rsidP="00960703">
      <w:pPr>
        <w:ind w:left="357"/>
      </w:pPr>
      <w:r>
        <w:rPr>
          <w:rFonts w:hAnsi="宋体"/>
          <w:b/>
          <w:noProof/>
          <w:snapToGrid/>
          <w:sz w:val="28"/>
          <w:szCs w:val="28"/>
        </w:rPr>
        <w:pict w14:anchorId="1B9097D6">
          <v:shape id="图片 5" o:spid="_x0000_i1027" type="#_x0000_t75" style="width:415.2pt;height:198pt;visibility:visible;mso-wrap-style:square">
            <v:imagedata r:id="rId27" o:title=""/>
          </v:shape>
        </w:pict>
      </w:r>
    </w:p>
    <w:p w14:paraId="0C6F9DD1" w14:textId="712B727C" w:rsidR="00960703" w:rsidRDefault="00960703" w:rsidP="00960703">
      <w:pPr>
        <w:ind w:left="357"/>
      </w:pPr>
      <w:r>
        <w:rPr>
          <w:rFonts w:hint="eastAsia"/>
        </w:rPr>
        <w:t>酒店</w:t>
      </w:r>
      <w:r w:rsidR="000D48DE">
        <w:rPr>
          <w:rFonts w:hint="eastAsia"/>
        </w:rPr>
        <w:t>预订</w:t>
      </w:r>
    </w:p>
    <w:p w14:paraId="4C2D10BD" w14:textId="4AEC1D42" w:rsidR="00960703" w:rsidRDefault="00472C60" w:rsidP="00960703">
      <w:pPr>
        <w:ind w:left="357"/>
      </w:pPr>
      <w:r>
        <w:rPr>
          <w:rFonts w:hAnsi="宋体"/>
          <w:b/>
          <w:noProof/>
          <w:snapToGrid/>
          <w:sz w:val="28"/>
          <w:szCs w:val="28"/>
        </w:rPr>
        <w:pict w14:anchorId="7A22D64A">
          <v:shape id="图片 6" o:spid="_x0000_i1028" type="#_x0000_t75" style="width:415.2pt;height:198pt;visibility:visible;mso-wrap-style:square">
            <v:imagedata r:id="rId28" o:title=""/>
          </v:shape>
        </w:pict>
      </w:r>
    </w:p>
    <w:p w14:paraId="2B15C22E" w14:textId="62F04E18" w:rsidR="00960703" w:rsidRDefault="00960703" w:rsidP="00960703">
      <w:pPr>
        <w:ind w:left="357"/>
      </w:pPr>
      <w:r>
        <w:rPr>
          <w:rFonts w:hint="eastAsia"/>
        </w:rPr>
        <w:t>评价管理</w:t>
      </w:r>
    </w:p>
    <w:p w14:paraId="2E4A6518" w14:textId="28204A48" w:rsidR="00960703" w:rsidRDefault="00472C60" w:rsidP="00960703">
      <w:pPr>
        <w:ind w:left="357"/>
      </w:pPr>
      <w:r>
        <w:rPr>
          <w:rFonts w:hAnsi="宋体"/>
          <w:b/>
          <w:noProof/>
          <w:snapToGrid/>
          <w:sz w:val="28"/>
          <w:szCs w:val="28"/>
        </w:rPr>
        <w:lastRenderedPageBreak/>
        <w:pict w14:anchorId="724FF320">
          <v:shape id="图片 7" o:spid="_x0000_i1029" type="#_x0000_t75" style="width:415.2pt;height:172.2pt;visibility:visible;mso-wrap-style:square">
            <v:imagedata r:id="rId29" o:title=""/>
          </v:shape>
        </w:pict>
      </w:r>
    </w:p>
    <w:p w14:paraId="7E98B05C" w14:textId="36EFD785" w:rsidR="00960703" w:rsidRDefault="00960703" w:rsidP="00960703">
      <w:pPr>
        <w:ind w:left="357"/>
      </w:pPr>
      <w:r>
        <w:rPr>
          <w:rFonts w:hint="eastAsia"/>
        </w:rPr>
        <w:t>旅游路线管理</w:t>
      </w:r>
    </w:p>
    <w:p w14:paraId="6CD973B0" w14:textId="237AA806" w:rsidR="00960703" w:rsidRDefault="00472C60" w:rsidP="00960703">
      <w:pPr>
        <w:ind w:left="357"/>
      </w:pPr>
      <w:r>
        <w:rPr>
          <w:rFonts w:hAnsi="宋体"/>
          <w:b/>
          <w:noProof/>
          <w:snapToGrid/>
          <w:sz w:val="28"/>
          <w:szCs w:val="28"/>
        </w:rPr>
        <w:pict w14:anchorId="4F585232">
          <v:shape id="图片 8" o:spid="_x0000_i1030" type="#_x0000_t75" style="width:415.2pt;height:222.6pt;visibility:visible;mso-wrap-style:square">
            <v:imagedata r:id="rId30" o:title=""/>
          </v:shape>
        </w:pict>
      </w:r>
    </w:p>
    <w:p w14:paraId="076663B9" w14:textId="58D99F12" w:rsidR="00960703" w:rsidRDefault="00960703" w:rsidP="00960703">
      <w:pPr>
        <w:ind w:left="357"/>
      </w:pPr>
      <w:r>
        <w:rPr>
          <w:rFonts w:hint="eastAsia"/>
        </w:rPr>
        <w:t>景点资讯管理</w:t>
      </w:r>
    </w:p>
    <w:p w14:paraId="50705AE2" w14:textId="6A3C6714" w:rsidR="00960703" w:rsidRPr="001D73CC" w:rsidRDefault="00472C60" w:rsidP="00960703">
      <w:pPr>
        <w:ind w:left="357"/>
      </w:pPr>
      <w:r>
        <w:rPr>
          <w:rFonts w:hAnsi="宋体"/>
          <w:b/>
          <w:noProof/>
          <w:snapToGrid/>
          <w:sz w:val="28"/>
          <w:szCs w:val="28"/>
        </w:rPr>
        <w:pict w14:anchorId="5B9358E9">
          <v:shape id="图片 9" o:spid="_x0000_i1031" type="#_x0000_t75" style="width:415.2pt;height:96pt;visibility:visible;mso-wrap-style:square">
            <v:imagedata r:id="rId31" o:title=""/>
          </v:shape>
        </w:pict>
      </w:r>
    </w:p>
    <w:p w14:paraId="3DBFB7B7" w14:textId="17ABF888" w:rsidR="00472C60" w:rsidRDefault="00000000" w:rsidP="00472C60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14:paraId="7453FFBE" w14:textId="27AC703A" w:rsidR="00472C60" w:rsidRPr="00472C60" w:rsidRDefault="00472C60" w:rsidP="00472C60">
      <w:pPr>
        <w:ind w:leftChars="350" w:left="700"/>
        <w:rPr>
          <w:rFonts w:hint="eastAsia"/>
          <w:b/>
          <w:bCs/>
        </w:rPr>
      </w:pPr>
      <w:r w:rsidRPr="00472C60">
        <w:rPr>
          <w:rFonts w:hint="eastAsia"/>
          <w:b/>
          <w:bCs/>
        </w:rPr>
        <w:t>用户侧</w:t>
      </w:r>
    </w:p>
    <w:p w14:paraId="696CBEC6" w14:textId="4186BB7E" w:rsidR="006050F2" w:rsidRDefault="006050F2" w:rsidP="006050F2">
      <w:pPr>
        <w:ind w:leftChars="360" w:left="720"/>
        <w:rPr>
          <w:b/>
          <w:bCs/>
        </w:rPr>
      </w:pPr>
      <w:r w:rsidRPr="006050F2">
        <w:rPr>
          <w:rFonts w:hint="eastAsia"/>
          <w:b/>
          <w:bCs/>
        </w:rPr>
        <w:t>1、注册与登录：</w:t>
      </w:r>
    </w:p>
    <w:p w14:paraId="4F347054" w14:textId="6278D003" w:rsidR="006050F2" w:rsidRPr="006050F2" w:rsidRDefault="006050F2" w:rsidP="006050F2">
      <w:pPr>
        <w:ind w:leftChars="360" w:left="720"/>
        <w:rPr>
          <w:b/>
          <w:bCs/>
        </w:rPr>
      </w:pPr>
      <w:r>
        <w:rPr>
          <w:rFonts w:hint="eastAsia"/>
          <w:b/>
          <w:bCs/>
        </w:rPr>
        <w:t xml:space="preserve">   用户注册：</w:t>
      </w:r>
    </w:p>
    <w:p w14:paraId="1AC3C087" w14:textId="1CF89DEB" w:rsidR="006050F2" w:rsidRDefault="006050F2" w:rsidP="006050F2">
      <w:pPr>
        <w:ind w:leftChars="360" w:left="720"/>
      </w:pPr>
      <w:r>
        <w:rPr>
          <w:rFonts w:hint="eastAsia"/>
        </w:rPr>
        <w:t xml:space="preserve">   用户选择注册：</w:t>
      </w:r>
    </w:p>
    <w:p w14:paraId="07DD8CF4" w14:textId="1D83FF84" w:rsidR="006050F2" w:rsidRDefault="006050F2" w:rsidP="006050F2">
      <w:pPr>
        <w:ind w:leftChars="360" w:left="720"/>
        <w:rPr>
          <w:rFonts w:ascii="Arial" w:hAnsi="Arial"/>
        </w:rPr>
      </w:pPr>
      <w:r>
        <w:rPr>
          <w:rFonts w:hint="eastAsia"/>
        </w:rPr>
        <w:t xml:space="preserve">   </w:t>
      </w:r>
      <w:r w:rsidRPr="005308D2">
        <w:rPr>
          <w:rFonts w:ascii="Arial" w:hAnsi="Arial" w:hint="eastAsia"/>
        </w:rPr>
        <w:t>填写必要的个人信息（例如用户名、密码、电子邮件等</w:t>
      </w:r>
      <w:r w:rsidR="004B1E1A">
        <w:rPr>
          <w:rFonts w:ascii="Arial" w:hAnsi="Arial" w:hint="eastAsia"/>
        </w:rPr>
        <w:t>；</w:t>
      </w:r>
    </w:p>
    <w:p w14:paraId="7DF630DA" w14:textId="4FD0F74E" w:rsidR="006050F2" w:rsidRDefault="006050F2" w:rsidP="006050F2">
      <w:pPr>
        <w:ind w:leftChars="360" w:left="720"/>
        <w:rPr>
          <w:rFonts w:ascii="Arial" w:hAnsi="Arial"/>
        </w:rPr>
      </w:pPr>
      <w:r>
        <w:rPr>
          <w:rFonts w:ascii="Arial" w:hAnsi="Arial" w:hint="eastAsia"/>
        </w:rPr>
        <w:t xml:space="preserve">     </w:t>
      </w:r>
      <w:r w:rsidRPr="005308D2">
        <w:rPr>
          <w:rFonts w:ascii="Arial" w:hAnsi="Arial" w:hint="eastAsia"/>
        </w:rPr>
        <w:t>提交注册信息</w:t>
      </w:r>
      <w:r>
        <w:rPr>
          <w:rFonts w:ascii="Arial" w:hAnsi="Arial" w:hint="eastAsia"/>
        </w:rPr>
        <w:t>；</w:t>
      </w:r>
    </w:p>
    <w:p w14:paraId="46703DC6" w14:textId="5AFEAA32" w:rsidR="006050F2" w:rsidRDefault="006050F2" w:rsidP="006050F2">
      <w:pPr>
        <w:ind w:leftChars="360" w:left="720"/>
        <w:rPr>
          <w:rFonts w:ascii="Arial" w:hAnsi="Arial"/>
        </w:rPr>
      </w:pPr>
      <w:r>
        <w:rPr>
          <w:rFonts w:ascii="Arial" w:hAnsi="Arial" w:hint="eastAsia"/>
        </w:rPr>
        <w:lastRenderedPageBreak/>
        <w:t xml:space="preserve">     </w:t>
      </w:r>
      <w:r w:rsidRPr="005308D2">
        <w:rPr>
          <w:rFonts w:ascii="Arial" w:hAnsi="Arial" w:hint="eastAsia"/>
        </w:rPr>
        <w:t>系统验证信息的有效性并发送激活邮件</w:t>
      </w:r>
      <w:r>
        <w:rPr>
          <w:rFonts w:ascii="Arial" w:hAnsi="Arial" w:hint="eastAsia"/>
        </w:rPr>
        <w:t>；</w:t>
      </w:r>
    </w:p>
    <w:p w14:paraId="7309521F" w14:textId="7D9A1B16" w:rsidR="006050F2" w:rsidRDefault="006050F2" w:rsidP="006050F2">
      <w:pPr>
        <w:ind w:leftChars="360" w:left="720"/>
        <w:rPr>
          <w:rFonts w:ascii="Arial" w:hAnsi="Arial"/>
        </w:rPr>
      </w:pPr>
      <w:r>
        <w:rPr>
          <w:rFonts w:ascii="Arial" w:hAnsi="Arial" w:hint="eastAsia"/>
        </w:rPr>
        <w:t xml:space="preserve">     </w:t>
      </w:r>
      <w:r w:rsidRPr="005308D2">
        <w:rPr>
          <w:rFonts w:ascii="Arial" w:hAnsi="Arial" w:hint="eastAsia"/>
        </w:rPr>
        <w:t>用户点击邮件中的激活链接，完成注册</w:t>
      </w:r>
      <w:r>
        <w:rPr>
          <w:rFonts w:ascii="Arial" w:hAnsi="Arial" w:hint="eastAsia"/>
        </w:rPr>
        <w:t>。</w:t>
      </w:r>
    </w:p>
    <w:p w14:paraId="13461E70" w14:textId="363E20F4" w:rsidR="006050F2" w:rsidRDefault="006050F2" w:rsidP="006050F2">
      <w:pPr>
        <w:ind w:leftChars="360" w:left="720"/>
        <w:rPr>
          <w:rFonts w:ascii="Arial" w:hAnsi="Arial"/>
          <w:b/>
          <w:bCs/>
        </w:rPr>
      </w:pPr>
      <w:r>
        <w:rPr>
          <w:rFonts w:ascii="Arial" w:hAnsi="Arial" w:hint="eastAsia"/>
        </w:rPr>
        <w:t xml:space="preserve">   </w:t>
      </w:r>
      <w:r w:rsidRPr="006050F2">
        <w:rPr>
          <w:rFonts w:ascii="Arial" w:hAnsi="Arial" w:hint="eastAsia"/>
          <w:b/>
          <w:bCs/>
        </w:rPr>
        <w:t xml:space="preserve">  </w:t>
      </w:r>
      <w:r w:rsidRPr="006050F2">
        <w:rPr>
          <w:rFonts w:ascii="Arial" w:hAnsi="Arial" w:hint="eastAsia"/>
          <w:b/>
          <w:bCs/>
        </w:rPr>
        <w:t>用户登录：</w:t>
      </w:r>
    </w:p>
    <w:p w14:paraId="21F7533E" w14:textId="28E16DD8" w:rsidR="006050F2" w:rsidRPr="006050F2" w:rsidRDefault="006050F2" w:rsidP="006050F2">
      <w:pPr>
        <w:ind w:leftChars="250" w:left="500"/>
      </w:pPr>
      <w:r w:rsidRPr="006050F2">
        <w:rPr>
          <w:rFonts w:hint="eastAsia"/>
        </w:rPr>
        <w:t xml:space="preserve">     身份验证：系统验证输入的凭据是否与数据库中的记录匹配；</w:t>
      </w:r>
    </w:p>
    <w:p w14:paraId="1582449C" w14:textId="409904AF" w:rsidR="006050F2" w:rsidRPr="006050F2" w:rsidRDefault="006050F2" w:rsidP="006050F2">
      <w:pPr>
        <w:ind w:leftChars="250" w:left="500"/>
      </w:pPr>
      <w:r w:rsidRPr="006050F2">
        <w:rPr>
          <w:rFonts w:hint="eastAsia"/>
        </w:rPr>
        <w:t xml:space="preserve">     登陆成功：若凭据正确，系统允许访问并重定向至用户页面；</w:t>
      </w:r>
    </w:p>
    <w:p w14:paraId="12C32CB7" w14:textId="2921F97E" w:rsidR="006050F2" w:rsidRDefault="006050F2" w:rsidP="006050F2">
      <w:pPr>
        <w:ind w:leftChars="250" w:left="500"/>
      </w:pPr>
      <w:r w:rsidRPr="006050F2">
        <w:rPr>
          <w:rFonts w:hint="eastAsia"/>
        </w:rPr>
        <w:t xml:space="preserve">     登陆失败：若凭据错误，系统显示错误消息并允许重新输入</w:t>
      </w:r>
      <w:r>
        <w:rPr>
          <w:rFonts w:hint="eastAsia"/>
        </w:rPr>
        <w:t>。</w:t>
      </w:r>
    </w:p>
    <w:p w14:paraId="4ED877C8" w14:textId="4C6EFC13" w:rsidR="006050F2" w:rsidRPr="006050F2" w:rsidRDefault="006050F2" w:rsidP="006050F2">
      <w:pPr>
        <w:ind w:leftChars="250" w:left="500"/>
        <w:rPr>
          <w:b/>
          <w:bCs/>
        </w:rPr>
      </w:pPr>
      <w:r>
        <w:rPr>
          <w:rFonts w:hint="eastAsia"/>
        </w:rPr>
        <w:t xml:space="preserve">  </w:t>
      </w:r>
      <w:r w:rsidRPr="006050F2">
        <w:rPr>
          <w:rFonts w:hint="eastAsia"/>
          <w:b/>
          <w:bCs/>
        </w:rPr>
        <w:t xml:space="preserve">   备选工作流：</w:t>
      </w:r>
    </w:p>
    <w:p w14:paraId="3C59069C" w14:textId="3E676195" w:rsidR="006050F2" w:rsidRDefault="006050F2" w:rsidP="006050F2">
      <w:pPr>
        <w:ind w:leftChars="250" w:left="500"/>
      </w:pPr>
      <w:r w:rsidRPr="006050F2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363C8C">
        <w:rPr>
          <w:rFonts w:hint="eastAsia"/>
          <w:b/>
          <w:bCs/>
        </w:rPr>
        <w:t>忘记密码：</w:t>
      </w:r>
      <w:r w:rsidRPr="006050F2">
        <w:t>游客点击</w:t>
      </w:r>
      <w:r w:rsidRPr="006050F2">
        <w:t>“</w:t>
      </w:r>
      <w:r w:rsidRPr="006050F2">
        <w:t>忘记密码</w:t>
      </w:r>
      <w:r w:rsidRPr="006050F2">
        <w:t>”</w:t>
      </w:r>
      <w:r w:rsidRPr="006050F2">
        <w:t>链接，并通过注册邮箱重设密码。</w:t>
      </w:r>
    </w:p>
    <w:p w14:paraId="34C6265A" w14:textId="116293E8" w:rsidR="006050F2" w:rsidRDefault="004B1E1A" w:rsidP="006050F2">
      <w:pPr>
        <w:ind w:leftChars="360" w:left="720"/>
        <w:rPr>
          <w:b/>
          <w:bCs/>
        </w:rPr>
      </w:pPr>
      <w:r>
        <w:rPr>
          <w:rFonts w:hint="eastAsia"/>
          <w:b/>
          <w:bCs/>
        </w:rPr>
        <w:t>2、浏览旅游</w:t>
      </w:r>
      <w:r w:rsidR="000D48DE">
        <w:rPr>
          <w:rFonts w:hint="eastAsia"/>
          <w:b/>
          <w:bCs/>
        </w:rPr>
        <w:t>和酒店</w:t>
      </w:r>
      <w:r>
        <w:rPr>
          <w:rFonts w:hint="eastAsia"/>
          <w:b/>
          <w:bCs/>
        </w:rPr>
        <w:t>信息</w:t>
      </w:r>
      <w:r w:rsidR="006050F2" w:rsidRPr="006050F2">
        <w:rPr>
          <w:rFonts w:hint="eastAsia"/>
          <w:b/>
          <w:bCs/>
        </w:rPr>
        <w:t>：</w:t>
      </w:r>
    </w:p>
    <w:p w14:paraId="30BA17F3" w14:textId="40CE033C" w:rsidR="006050F2" w:rsidRPr="006050F2" w:rsidRDefault="006050F2" w:rsidP="006050F2">
      <w:pPr>
        <w:ind w:leftChars="360" w:left="720"/>
        <w:rPr>
          <w:b/>
          <w:bCs/>
        </w:rPr>
      </w:pPr>
      <w:r>
        <w:rPr>
          <w:rFonts w:hint="eastAsia"/>
          <w:b/>
          <w:bCs/>
        </w:rPr>
        <w:t xml:space="preserve">   </w:t>
      </w:r>
      <w:r w:rsidR="004B1E1A">
        <w:rPr>
          <w:rFonts w:hint="eastAsia"/>
          <w:b/>
          <w:bCs/>
        </w:rPr>
        <w:t>浏览景点</w:t>
      </w:r>
      <w:r>
        <w:rPr>
          <w:rFonts w:hint="eastAsia"/>
          <w:b/>
          <w:bCs/>
        </w:rPr>
        <w:t>：</w:t>
      </w:r>
    </w:p>
    <w:p w14:paraId="6E35832A" w14:textId="4B83E20E" w:rsidR="006050F2" w:rsidRDefault="006050F2" w:rsidP="006050F2">
      <w:pPr>
        <w:ind w:leftChars="360" w:left="720"/>
      </w:pPr>
      <w:r>
        <w:rPr>
          <w:rFonts w:hint="eastAsia"/>
        </w:rPr>
        <w:t xml:space="preserve">   用户</w:t>
      </w:r>
      <w:r w:rsidR="004B1E1A">
        <w:rPr>
          <w:rFonts w:hint="eastAsia"/>
        </w:rPr>
        <w:t>访问“景点资讯”页面</w:t>
      </w:r>
      <w:r>
        <w:rPr>
          <w:rFonts w:hint="eastAsia"/>
        </w:rPr>
        <w:t>：</w:t>
      </w:r>
    </w:p>
    <w:p w14:paraId="15F5E3D0" w14:textId="09B58823" w:rsidR="006050F2" w:rsidRDefault="006050F2" w:rsidP="006050F2">
      <w:pPr>
        <w:ind w:leftChars="360" w:left="720"/>
        <w:rPr>
          <w:rFonts w:ascii="Arial" w:hAnsi="Arial"/>
        </w:rPr>
      </w:pPr>
      <w:r>
        <w:rPr>
          <w:rFonts w:hint="eastAsia"/>
        </w:rPr>
        <w:t xml:space="preserve">   </w:t>
      </w:r>
      <w:r w:rsidR="004B1E1A">
        <w:rPr>
          <w:rFonts w:ascii="Arial" w:hAnsi="Arial" w:hint="eastAsia"/>
        </w:rPr>
        <w:t>系统显示可浏览的景点列表；</w:t>
      </w:r>
    </w:p>
    <w:p w14:paraId="1531584A" w14:textId="5AA28155" w:rsidR="006050F2" w:rsidRDefault="006050F2" w:rsidP="006050F2">
      <w:pPr>
        <w:ind w:leftChars="360" w:left="720"/>
        <w:rPr>
          <w:rFonts w:ascii="Arial" w:hAnsi="Arial"/>
        </w:rPr>
      </w:pPr>
      <w:r>
        <w:rPr>
          <w:rFonts w:ascii="Arial" w:hAnsi="Arial" w:hint="eastAsia"/>
        </w:rPr>
        <w:t xml:space="preserve">     </w:t>
      </w:r>
      <w:r w:rsidR="004B1E1A">
        <w:rPr>
          <w:rFonts w:ascii="Arial" w:hAnsi="Arial" w:hint="eastAsia"/>
        </w:rPr>
        <w:t>用户选择一个经典，系统展示景点的详细信息，包括名称、位置、介绍、图片和用户评价；</w:t>
      </w:r>
    </w:p>
    <w:p w14:paraId="35CCE572" w14:textId="6429DFB6" w:rsidR="006050F2" w:rsidRDefault="006050F2" w:rsidP="004B1E1A">
      <w:pPr>
        <w:ind w:leftChars="360" w:left="720"/>
        <w:rPr>
          <w:rFonts w:ascii="Arial" w:hAnsi="Arial"/>
        </w:rPr>
      </w:pPr>
      <w:r>
        <w:rPr>
          <w:rFonts w:ascii="Arial" w:hAnsi="Arial" w:hint="eastAsia"/>
        </w:rPr>
        <w:t xml:space="preserve">     </w:t>
      </w:r>
      <w:r w:rsidR="004B1E1A">
        <w:rPr>
          <w:rFonts w:ascii="Arial" w:hAnsi="Arial" w:hint="eastAsia"/>
        </w:rPr>
        <w:t>用户可以返回列表或选择查看其他景点信息。</w:t>
      </w:r>
    </w:p>
    <w:p w14:paraId="108B1FE2" w14:textId="2FEFED7A" w:rsidR="006050F2" w:rsidRDefault="006050F2" w:rsidP="006050F2">
      <w:pPr>
        <w:ind w:leftChars="360" w:left="720"/>
        <w:rPr>
          <w:rFonts w:ascii="Arial" w:hAnsi="Arial"/>
          <w:b/>
          <w:bCs/>
        </w:rPr>
      </w:pPr>
      <w:r>
        <w:rPr>
          <w:rFonts w:ascii="Arial" w:hAnsi="Arial" w:hint="eastAsia"/>
        </w:rPr>
        <w:t xml:space="preserve">   </w:t>
      </w:r>
      <w:r w:rsidRPr="006050F2">
        <w:rPr>
          <w:rFonts w:ascii="Arial" w:hAnsi="Arial" w:hint="eastAsia"/>
          <w:b/>
          <w:bCs/>
        </w:rPr>
        <w:t xml:space="preserve">  </w:t>
      </w:r>
      <w:r w:rsidR="004B1E1A">
        <w:rPr>
          <w:rFonts w:ascii="Arial" w:hAnsi="Arial" w:hint="eastAsia"/>
          <w:b/>
          <w:bCs/>
        </w:rPr>
        <w:t>浏览酒店信息</w:t>
      </w:r>
      <w:r w:rsidRPr="006050F2">
        <w:rPr>
          <w:rFonts w:ascii="Arial" w:hAnsi="Arial" w:hint="eastAsia"/>
          <w:b/>
          <w:bCs/>
        </w:rPr>
        <w:t>：</w:t>
      </w:r>
    </w:p>
    <w:p w14:paraId="4452CFEF" w14:textId="42FE6CC1" w:rsidR="006050F2" w:rsidRPr="006050F2" w:rsidRDefault="006050F2" w:rsidP="006050F2">
      <w:pPr>
        <w:ind w:leftChars="250" w:left="500"/>
      </w:pPr>
      <w:r w:rsidRPr="006050F2">
        <w:rPr>
          <w:rFonts w:hint="eastAsia"/>
        </w:rPr>
        <w:t xml:space="preserve">     </w:t>
      </w:r>
      <w:r w:rsidR="004B1E1A">
        <w:rPr>
          <w:rFonts w:hint="eastAsia"/>
        </w:rPr>
        <w:t>用户访问“酒店预订界面”；</w:t>
      </w:r>
    </w:p>
    <w:p w14:paraId="37FFCB75" w14:textId="24439E1B" w:rsidR="006050F2" w:rsidRPr="006050F2" w:rsidRDefault="006050F2" w:rsidP="006050F2">
      <w:pPr>
        <w:ind w:leftChars="250" w:left="500"/>
      </w:pPr>
      <w:r w:rsidRPr="006050F2">
        <w:rPr>
          <w:rFonts w:hint="eastAsia"/>
        </w:rPr>
        <w:t xml:space="preserve">     </w:t>
      </w:r>
      <w:r w:rsidR="004B1E1A">
        <w:rPr>
          <w:rFonts w:hint="eastAsia"/>
        </w:rPr>
        <w:t>系统显示酒店列表，包括名称、位置、价格和评分；</w:t>
      </w:r>
    </w:p>
    <w:p w14:paraId="3A3ADA43" w14:textId="77777777" w:rsidR="00363C8C" w:rsidRDefault="006050F2" w:rsidP="00363C8C">
      <w:pPr>
        <w:ind w:leftChars="250" w:left="500"/>
      </w:pPr>
      <w:r w:rsidRPr="006050F2">
        <w:rPr>
          <w:rFonts w:hint="eastAsia"/>
        </w:rPr>
        <w:t xml:space="preserve">     </w:t>
      </w:r>
      <w:r w:rsidR="004B1E1A">
        <w:rPr>
          <w:rFonts w:hint="eastAsia"/>
        </w:rPr>
        <w:t>用户选择一个酒店，系统显示该酒店的详细信息，包括房型、设施、图片和用户评价；</w:t>
      </w:r>
    </w:p>
    <w:p w14:paraId="077A193D" w14:textId="1646EE90" w:rsidR="004B1E1A" w:rsidRDefault="004B1E1A" w:rsidP="00363C8C">
      <w:pPr>
        <w:ind w:leftChars="200" w:left="400" w:firstLineChars="300" w:firstLine="600"/>
      </w:pPr>
      <w:r>
        <w:rPr>
          <w:rFonts w:hint="eastAsia"/>
        </w:rPr>
        <w:t>用户可以返回列表或选择查看其他酒店信息.</w:t>
      </w:r>
    </w:p>
    <w:p w14:paraId="10958F51" w14:textId="0625E8AB" w:rsidR="00363C8C" w:rsidRPr="00AA1BC7" w:rsidRDefault="00363C8C" w:rsidP="00363C8C">
      <w:pPr>
        <w:ind w:leftChars="200" w:left="400" w:firstLineChars="300" w:firstLine="600"/>
        <w:rPr>
          <w:b/>
          <w:bCs/>
        </w:rPr>
      </w:pPr>
      <w:r w:rsidRPr="00AA1BC7">
        <w:rPr>
          <w:rFonts w:hint="eastAsia"/>
          <w:b/>
          <w:bCs/>
        </w:rPr>
        <w:t>浏览旅游路线信息：</w:t>
      </w:r>
    </w:p>
    <w:p w14:paraId="100592EA" w14:textId="1BACDB51" w:rsidR="00363C8C" w:rsidRDefault="00363C8C" w:rsidP="00363C8C">
      <w:pPr>
        <w:ind w:leftChars="200" w:left="400" w:firstLineChars="300" w:firstLine="600"/>
      </w:pPr>
      <w:r>
        <w:rPr>
          <w:rFonts w:hint="eastAsia"/>
        </w:rPr>
        <w:t>用户访问“旅游线路”页面；</w:t>
      </w:r>
    </w:p>
    <w:p w14:paraId="640C164C" w14:textId="2846DCCA" w:rsidR="00363C8C" w:rsidRDefault="00363C8C" w:rsidP="00363C8C">
      <w:pPr>
        <w:ind w:leftChars="200" w:left="400" w:firstLineChars="300" w:firstLine="600"/>
      </w:pPr>
      <w:r>
        <w:rPr>
          <w:rFonts w:hint="eastAsia"/>
        </w:rPr>
        <w:t>系统显示推荐的旅游线路列表；</w:t>
      </w:r>
    </w:p>
    <w:p w14:paraId="702F8C01" w14:textId="795B40CC" w:rsidR="00363C8C" w:rsidRDefault="00363C8C" w:rsidP="00363C8C">
      <w:pPr>
        <w:ind w:leftChars="500" w:left="1000"/>
      </w:pPr>
      <w:r>
        <w:rPr>
          <w:rFonts w:hint="eastAsia"/>
        </w:rPr>
        <w:t>用户选择一个旅游路线，系统展示该路线的详细信息，包括行程安排、建议景点、费用和用户评价；</w:t>
      </w:r>
    </w:p>
    <w:p w14:paraId="573675F0" w14:textId="4971F988" w:rsidR="00363C8C" w:rsidRDefault="00363C8C" w:rsidP="00363C8C">
      <w:pPr>
        <w:ind w:leftChars="500" w:left="1000"/>
      </w:pPr>
      <w:r>
        <w:rPr>
          <w:rFonts w:hint="eastAsia"/>
        </w:rPr>
        <w:t>用户可以返回列表或选择查看其他旅游路线信息。</w:t>
      </w:r>
    </w:p>
    <w:p w14:paraId="3B5F95EB" w14:textId="77777777" w:rsidR="006050F2" w:rsidRPr="006050F2" w:rsidRDefault="006050F2" w:rsidP="006050F2">
      <w:pPr>
        <w:ind w:leftChars="250" w:left="500"/>
        <w:rPr>
          <w:b/>
          <w:bCs/>
        </w:rPr>
      </w:pPr>
      <w:r>
        <w:rPr>
          <w:rFonts w:hint="eastAsia"/>
        </w:rPr>
        <w:t xml:space="preserve">  </w:t>
      </w:r>
      <w:r w:rsidRPr="006050F2">
        <w:rPr>
          <w:rFonts w:hint="eastAsia"/>
          <w:b/>
          <w:bCs/>
        </w:rPr>
        <w:t xml:space="preserve">   备选工作流：</w:t>
      </w:r>
    </w:p>
    <w:p w14:paraId="5D073ECC" w14:textId="166842C2" w:rsidR="006050F2" w:rsidRPr="00363C8C" w:rsidRDefault="006050F2" w:rsidP="006050F2">
      <w:pPr>
        <w:ind w:leftChars="250" w:left="500"/>
        <w:rPr>
          <w:b/>
          <w:bCs/>
        </w:rPr>
      </w:pPr>
      <w:r w:rsidRPr="006050F2">
        <w:rPr>
          <w:rFonts w:hint="eastAsia"/>
        </w:rPr>
        <w:t xml:space="preserve">   </w:t>
      </w:r>
      <w:r w:rsidRPr="00363C8C">
        <w:rPr>
          <w:rFonts w:hint="eastAsia"/>
          <w:b/>
          <w:bCs/>
        </w:rPr>
        <w:t xml:space="preserve">  </w:t>
      </w:r>
      <w:r w:rsidR="00363C8C" w:rsidRPr="00363C8C">
        <w:rPr>
          <w:rFonts w:hint="eastAsia"/>
          <w:b/>
          <w:bCs/>
        </w:rPr>
        <w:t>搜索信息：</w:t>
      </w:r>
    </w:p>
    <w:p w14:paraId="7BAA7FE1" w14:textId="3D6EA439" w:rsidR="00363C8C" w:rsidRDefault="00363C8C" w:rsidP="006050F2">
      <w:pPr>
        <w:ind w:leftChars="250" w:left="500"/>
      </w:pPr>
      <w:r>
        <w:rPr>
          <w:rFonts w:hint="eastAsia"/>
        </w:rPr>
        <w:t xml:space="preserve">     用户在搜索框中输入关键词（如景点名称、酒店类型或旅游路线）；</w:t>
      </w:r>
    </w:p>
    <w:p w14:paraId="65AF04A9" w14:textId="13DE52A8" w:rsidR="00363C8C" w:rsidRDefault="00363C8C" w:rsidP="006050F2">
      <w:pPr>
        <w:ind w:leftChars="250" w:left="500"/>
      </w:pPr>
      <w:r>
        <w:rPr>
          <w:rFonts w:hint="eastAsia"/>
        </w:rPr>
        <w:t xml:space="preserve">     系统根据关键词筛选并显示匹配的信息；</w:t>
      </w:r>
    </w:p>
    <w:p w14:paraId="3FEEC1B2" w14:textId="607C5076" w:rsidR="006050F2" w:rsidRDefault="00363C8C" w:rsidP="00363C8C">
      <w:pPr>
        <w:ind w:leftChars="250" w:left="500"/>
      </w:pPr>
      <w:r>
        <w:rPr>
          <w:rFonts w:hint="eastAsia"/>
        </w:rPr>
        <w:t xml:space="preserve">     用户选择感兴趣的信息，系统展示详细信息。</w:t>
      </w:r>
    </w:p>
    <w:p w14:paraId="1F6E732D" w14:textId="28D88383" w:rsidR="00363C8C" w:rsidRDefault="00AA1BC7" w:rsidP="00363C8C">
      <w:pPr>
        <w:ind w:leftChars="360" w:left="720"/>
        <w:rPr>
          <w:b/>
          <w:bCs/>
        </w:rPr>
      </w:pPr>
      <w:r>
        <w:rPr>
          <w:rFonts w:hint="eastAsia"/>
          <w:b/>
          <w:bCs/>
        </w:rPr>
        <w:t>3</w:t>
      </w:r>
      <w:r w:rsidR="00363C8C">
        <w:rPr>
          <w:rFonts w:hint="eastAsia"/>
          <w:b/>
          <w:bCs/>
        </w:rPr>
        <w:t>、门票</w:t>
      </w:r>
      <w:r w:rsidR="000D48DE">
        <w:rPr>
          <w:rFonts w:hint="eastAsia"/>
          <w:b/>
          <w:bCs/>
        </w:rPr>
        <w:t>购买和酒店预订</w:t>
      </w:r>
      <w:r w:rsidR="00363C8C" w:rsidRPr="006050F2">
        <w:rPr>
          <w:rFonts w:hint="eastAsia"/>
          <w:b/>
          <w:bCs/>
        </w:rPr>
        <w:t>：</w:t>
      </w:r>
    </w:p>
    <w:p w14:paraId="6B45554B" w14:textId="394303AE" w:rsidR="00363C8C" w:rsidRPr="006050F2" w:rsidRDefault="00363C8C" w:rsidP="00363C8C">
      <w:pPr>
        <w:ind w:leftChars="360" w:left="720"/>
        <w:rPr>
          <w:b/>
          <w:bCs/>
        </w:rPr>
      </w:pPr>
      <w:r>
        <w:rPr>
          <w:rFonts w:hint="eastAsia"/>
          <w:b/>
          <w:bCs/>
        </w:rPr>
        <w:t xml:space="preserve">   </w:t>
      </w:r>
      <w:r w:rsidR="00AA1BC7">
        <w:rPr>
          <w:rFonts w:hint="eastAsia"/>
          <w:b/>
          <w:bCs/>
        </w:rPr>
        <w:t>选择产品</w:t>
      </w:r>
      <w:r>
        <w:rPr>
          <w:rFonts w:hint="eastAsia"/>
          <w:b/>
          <w:bCs/>
        </w:rPr>
        <w:t>：</w:t>
      </w:r>
    </w:p>
    <w:p w14:paraId="5DE6172E" w14:textId="2EFAD666" w:rsidR="00363C8C" w:rsidRDefault="00363C8C" w:rsidP="00363C8C">
      <w:pPr>
        <w:ind w:leftChars="360" w:left="720"/>
      </w:pPr>
      <w:r>
        <w:rPr>
          <w:rFonts w:hint="eastAsia"/>
        </w:rPr>
        <w:t xml:space="preserve">   用户</w:t>
      </w:r>
      <w:r w:rsidR="00AA1BC7">
        <w:rPr>
          <w:rFonts w:hint="eastAsia"/>
        </w:rPr>
        <w:t>浏览景点门票或酒店房间信息；</w:t>
      </w:r>
    </w:p>
    <w:p w14:paraId="5F142024" w14:textId="38CE14BD" w:rsidR="00363C8C" w:rsidRDefault="00363C8C" w:rsidP="00363C8C">
      <w:pPr>
        <w:ind w:leftChars="360" w:left="720"/>
        <w:rPr>
          <w:rFonts w:ascii="Arial" w:hAnsi="Arial"/>
        </w:rPr>
      </w:pPr>
      <w:r>
        <w:rPr>
          <w:rFonts w:hint="eastAsia"/>
        </w:rPr>
        <w:t xml:space="preserve">   </w:t>
      </w:r>
      <w:r w:rsidR="00AA1BC7">
        <w:rPr>
          <w:rFonts w:ascii="Arial" w:hAnsi="Arial" w:hint="eastAsia"/>
        </w:rPr>
        <w:t>选择所需日期和数量，添加至购物车。</w:t>
      </w:r>
    </w:p>
    <w:p w14:paraId="32FA7533" w14:textId="53841FBD" w:rsidR="00363C8C" w:rsidRDefault="00363C8C" w:rsidP="00363C8C">
      <w:pPr>
        <w:ind w:leftChars="360" w:left="720"/>
        <w:rPr>
          <w:rFonts w:ascii="Arial" w:hAnsi="Arial"/>
          <w:b/>
          <w:bCs/>
        </w:rPr>
      </w:pPr>
      <w:r>
        <w:rPr>
          <w:rFonts w:ascii="Arial" w:hAnsi="Arial" w:hint="eastAsia"/>
        </w:rPr>
        <w:t xml:space="preserve">   </w:t>
      </w:r>
      <w:r w:rsidRPr="006050F2">
        <w:rPr>
          <w:rFonts w:ascii="Arial" w:hAnsi="Arial" w:hint="eastAsia"/>
          <w:b/>
          <w:bCs/>
        </w:rPr>
        <w:t xml:space="preserve">  </w:t>
      </w:r>
      <w:r w:rsidR="00AA1BC7">
        <w:rPr>
          <w:rFonts w:ascii="Arial" w:hAnsi="Arial" w:hint="eastAsia"/>
          <w:b/>
          <w:bCs/>
        </w:rPr>
        <w:t>支付</w:t>
      </w:r>
      <w:r w:rsidRPr="006050F2">
        <w:rPr>
          <w:rFonts w:ascii="Arial" w:hAnsi="Arial" w:hint="eastAsia"/>
          <w:b/>
          <w:bCs/>
        </w:rPr>
        <w:t>：</w:t>
      </w:r>
    </w:p>
    <w:p w14:paraId="4D6EEE48" w14:textId="0CAE8D36" w:rsidR="00363C8C" w:rsidRPr="006050F2" w:rsidRDefault="00363C8C" w:rsidP="00363C8C">
      <w:pPr>
        <w:ind w:leftChars="250" w:left="500"/>
      </w:pPr>
      <w:r w:rsidRPr="006050F2">
        <w:rPr>
          <w:rFonts w:hint="eastAsia"/>
        </w:rPr>
        <w:t xml:space="preserve">     </w:t>
      </w:r>
      <w:r>
        <w:rPr>
          <w:rFonts w:hint="eastAsia"/>
        </w:rPr>
        <w:t>用户</w:t>
      </w:r>
      <w:r w:rsidR="00AA1BC7">
        <w:rPr>
          <w:rFonts w:hint="eastAsia"/>
        </w:rPr>
        <w:t>查看购物车，确认订单详情</w:t>
      </w:r>
      <w:r>
        <w:rPr>
          <w:rFonts w:hint="eastAsia"/>
        </w:rPr>
        <w:t>；</w:t>
      </w:r>
    </w:p>
    <w:p w14:paraId="33B8284F" w14:textId="403AAE0A" w:rsidR="00363C8C" w:rsidRPr="006050F2" w:rsidRDefault="00363C8C" w:rsidP="00363C8C">
      <w:pPr>
        <w:ind w:leftChars="250" w:left="500"/>
      </w:pPr>
      <w:r w:rsidRPr="006050F2">
        <w:rPr>
          <w:rFonts w:hint="eastAsia"/>
        </w:rPr>
        <w:t xml:space="preserve">     </w:t>
      </w:r>
      <w:r w:rsidR="00AA1BC7">
        <w:rPr>
          <w:rFonts w:hint="eastAsia"/>
        </w:rPr>
        <w:t>输入支付信息并提交订单。</w:t>
      </w:r>
    </w:p>
    <w:p w14:paraId="62B8B92E" w14:textId="77777777" w:rsidR="00363C8C" w:rsidRPr="006050F2" w:rsidRDefault="00363C8C" w:rsidP="00363C8C">
      <w:pPr>
        <w:ind w:leftChars="250" w:left="500"/>
        <w:rPr>
          <w:b/>
          <w:bCs/>
        </w:rPr>
      </w:pPr>
      <w:r>
        <w:rPr>
          <w:rFonts w:hint="eastAsia"/>
        </w:rPr>
        <w:t xml:space="preserve">  </w:t>
      </w:r>
      <w:r w:rsidRPr="006050F2">
        <w:rPr>
          <w:rFonts w:hint="eastAsia"/>
          <w:b/>
          <w:bCs/>
        </w:rPr>
        <w:t xml:space="preserve">   备选工作流：</w:t>
      </w:r>
    </w:p>
    <w:p w14:paraId="63A4FCFD" w14:textId="3AEB8FA4" w:rsidR="00363C8C" w:rsidRPr="00363C8C" w:rsidRDefault="00363C8C" w:rsidP="00363C8C">
      <w:pPr>
        <w:ind w:leftChars="250" w:left="500"/>
        <w:rPr>
          <w:b/>
          <w:bCs/>
        </w:rPr>
      </w:pPr>
      <w:r w:rsidRPr="006050F2">
        <w:rPr>
          <w:rFonts w:hint="eastAsia"/>
        </w:rPr>
        <w:t xml:space="preserve">   </w:t>
      </w:r>
      <w:r w:rsidRPr="00363C8C">
        <w:rPr>
          <w:rFonts w:hint="eastAsia"/>
          <w:b/>
          <w:bCs/>
        </w:rPr>
        <w:t xml:space="preserve">  </w:t>
      </w:r>
      <w:r w:rsidR="00AA1BC7">
        <w:rPr>
          <w:rFonts w:hint="eastAsia"/>
          <w:b/>
          <w:bCs/>
        </w:rPr>
        <w:t>取消或改期</w:t>
      </w:r>
      <w:r w:rsidRPr="00363C8C">
        <w:rPr>
          <w:rFonts w:hint="eastAsia"/>
          <w:b/>
          <w:bCs/>
        </w:rPr>
        <w:t>：</w:t>
      </w:r>
    </w:p>
    <w:p w14:paraId="4B8A6999" w14:textId="16FD15D8" w:rsidR="00363C8C" w:rsidRDefault="00363C8C" w:rsidP="00363C8C">
      <w:pPr>
        <w:ind w:leftChars="250" w:left="500"/>
      </w:pPr>
      <w:r>
        <w:rPr>
          <w:rFonts w:hint="eastAsia"/>
        </w:rPr>
        <w:t xml:space="preserve">     用户在</w:t>
      </w:r>
      <w:r w:rsidR="00AA1BC7">
        <w:rPr>
          <w:rFonts w:hint="eastAsia"/>
        </w:rPr>
        <w:t>订单详情页选择取消或更改订单；</w:t>
      </w:r>
    </w:p>
    <w:p w14:paraId="1801FDCF" w14:textId="3921C715" w:rsidR="00363C8C" w:rsidRDefault="00363C8C" w:rsidP="00363C8C">
      <w:pPr>
        <w:ind w:leftChars="250" w:left="500"/>
      </w:pPr>
      <w:r>
        <w:rPr>
          <w:rFonts w:hint="eastAsia"/>
        </w:rPr>
        <w:t xml:space="preserve">     </w:t>
      </w:r>
      <w:r w:rsidR="00AA1BC7">
        <w:rPr>
          <w:rFonts w:hint="eastAsia"/>
        </w:rPr>
        <w:t>根据政策进行退款或更改日期</w:t>
      </w:r>
      <w:r>
        <w:rPr>
          <w:rFonts w:hint="eastAsia"/>
        </w:rPr>
        <w:t>；</w:t>
      </w:r>
    </w:p>
    <w:p w14:paraId="3A3ED9B5" w14:textId="4FD0F00F" w:rsidR="00363C8C" w:rsidRDefault="00363C8C" w:rsidP="00AA1BC7">
      <w:pPr>
        <w:ind w:leftChars="250" w:left="500"/>
      </w:pPr>
      <w:r>
        <w:rPr>
          <w:rFonts w:hint="eastAsia"/>
        </w:rPr>
        <w:t xml:space="preserve">     </w:t>
      </w:r>
      <w:r w:rsidR="00AA1BC7">
        <w:rPr>
          <w:rFonts w:hint="eastAsia"/>
        </w:rPr>
        <w:t>系统更新订单状态并通知用户</w:t>
      </w:r>
      <w:r>
        <w:rPr>
          <w:rFonts w:hint="eastAsia"/>
        </w:rPr>
        <w:t>。</w:t>
      </w:r>
    </w:p>
    <w:p w14:paraId="57ECEBEB" w14:textId="2B13EC39" w:rsidR="00AA1BC7" w:rsidRDefault="00AA1BC7" w:rsidP="00AA1BC7">
      <w:pPr>
        <w:ind w:leftChars="360" w:left="720"/>
        <w:rPr>
          <w:b/>
          <w:bCs/>
        </w:rPr>
      </w:pPr>
      <w:r>
        <w:rPr>
          <w:rFonts w:hint="eastAsia"/>
          <w:b/>
          <w:bCs/>
        </w:rPr>
        <w:t>4、评价</w:t>
      </w:r>
      <w:r w:rsidR="00664129">
        <w:rPr>
          <w:rFonts w:hint="eastAsia"/>
          <w:b/>
          <w:bCs/>
        </w:rPr>
        <w:t>和旅游路线发布</w:t>
      </w:r>
      <w:r w:rsidRPr="006050F2">
        <w:rPr>
          <w:rFonts w:hint="eastAsia"/>
          <w:b/>
          <w:bCs/>
        </w:rPr>
        <w:t>：</w:t>
      </w:r>
    </w:p>
    <w:p w14:paraId="37236891" w14:textId="44B2CAB6" w:rsidR="00AA1BC7" w:rsidRPr="006050F2" w:rsidRDefault="00AA1BC7" w:rsidP="00AA1BC7">
      <w:pPr>
        <w:ind w:leftChars="360" w:left="720"/>
        <w:rPr>
          <w:b/>
          <w:bCs/>
        </w:rPr>
      </w:pPr>
      <w:r>
        <w:rPr>
          <w:rFonts w:hint="eastAsia"/>
          <w:b/>
          <w:bCs/>
        </w:rPr>
        <w:t xml:space="preserve">   发布评价：</w:t>
      </w:r>
    </w:p>
    <w:p w14:paraId="646F667A" w14:textId="714EE462" w:rsidR="00AA1BC7" w:rsidRDefault="00AA1BC7" w:rsidP="00AA1BC7">
      <w:pPr>
        <w:ind w:leftChars="360" w:left="720"/>
      </w:pPr>
      <w:r>
        <w:rPr>
          <w:rFonts w:hint="eastAsia"/>
        </w:rPr>
        <w:t xml:space="preserve">   用户选择对应的旅游产品页面；</w:t>
      </w:r>
    </w:p>
    <w:p w14:paraId="20BB546D" w14:textId="0F5764F5" w:rsidR="00AA1BC7" w:rsidRDefault="00AA1BC7" w:rsidP="00AA1BC7">
      <w:pPr>
        <w:ind w:leftChars="360" w:left="720"/>
        <w:rPr>
          <w:rFonts w:ascii="Arial" w:hAnsi="Arial"/>
        </w:rPr>
      </w:pPr>
      <w:r>
        <w:rPr>
          <w:rFonts w:hint="eastAsia"/>
        </w:rPr>
        <w:t xml:space="preserve">   </w:t>
      </w:r>
      <w:r>
        <w:rPr>
          <w:rFonts w:ascii="Arial" w:hAnsi="Arial" w:hint="eastAsia"/>
        </w:rPr>
        <w:t>输入评价内容并给出评分；</w:t>
      </w:r>
    </w:p>
    <w:p w14:paraId="01C9BD9F" w14:textId="66B65710" w:rsidR="00AA1BC7" w:rsidRDefault="00AA1BC7" w:rsidP="00AA1BC7">
      <w:pPr>
        <w:ind w:leftChars="360" w:left="720"/>
        <w:rPr>
          <w:rFonts w:ascii="Arial" w:hAnsi="Arial"/>
        </w:rPr>
      </w:pPr>
      <w:r>
        <w:rPr>
          <w:rFonts w:ascii="Arial" w:hAnsi="Arial" w:hint="eastAsia"/>
        </w:rPr>
        <w:t xml:space="preserve">     </w:t>
      </w:r>
      <w:r>
        <w:rPr>
          <w:rFonts w:ascii="Arial" w:hAnsi="Arial" w:hint="eastAsia"/>
        </w:rPr>
        <w:t>提交评价，系统验证内容后更新到数据库并显示。</w:t>
      </w:r>
    </w:p>
    <w:p w14:paraId="4DA2A7F9" w14:textId="1916D775" w:rsidR="00AA1BC7" w:rsidRDefault="00AA1BC7" w:rsidP="00AA1BC7">
      <w:pPr>
        <w:ind w:leftChars="360" w:left="720"/>
        <w:rPr>
          <w:rFonts w:ascii="Arial" w:hAnsi="Arial"/>
          <w:b/>
          <w:bCs/>
        </w:rPr>
      </w:pPr>
      <w:r>
        <w:rPr>
          <w:rFonts w:ascii="Arial" w:hAnsi="Arial" w:hint="eastAsia"/>
        </w:rPr>
        <w:t xml:space="preserve">   </w:t>
      </w:r>
      <w:r w:rsidRPr="006050F2">
        <w:rPr>
          <w:rFonts w:ascii="Arial" w:hAnsi="Arial" w:hint="eastAsia"/>
          <w:b/>
          <w:bCs/>
        </w:rPr>
        <w:t xml:space="preserve">  </w:t>
      </w:r>
      <w:r w:rsidR="00664129">
        <w:rPr>
          <w:rFonts w:ascii="Arial" w:hAnsi="Arial" w:hint="eastAsia"/>
          <w:b/>
          <w:bCs/>
        </w:rPr>
        <w:t>发布旅游路线</w:t>
      </w:r>
      <w:r w:rsidRPr="006050F2">
        <w:rPr>
          <w:rFonts w:ascii="Arial" w:hAnsi="Arial" w:hint="eastAsia"/>
          <w:b/>
          <w:bCs/>
        </w:rPr>
        <w:t>：</w:t>
      </w:r>
    </w:p>
    <w:p w14:paraId="7412D525" w14:textId="0290E35E" w:rsidR="00AA1BC7" w:rsidRPr="006050F2" w:rsidRDefault="00AA1BC7" w:rsidP="00AA1BC7">
      <w:pPr>
        <w:ind w:leftChars="250" w:left="500"/>
      </w:pPr>
      <w:r w:rsidRPr="006050F2">
        <w:rPr>
          <w:rFonts w:hint="eastAsia"/>
        </w:rPr>
        <w:lastRenderedPageBreak/>
        <w:t xml:space="preserve">     </w:t>
      </w:r>
      <w:r w:rsidR="00664129">
        <w:rPr>
          <w:rFonts w:hint="eastAsia"/>
        </w:rPr>
        <w:t>用户访问“创建旅游线路”页面</w:t>
      </w:r>
      <w:r>
        <w:rPr>
          <w:rFonts w:hint="eastAsia"/>
        </w:rPr>
        <w:t>；</w:t>
      </w:r>
    </w:p>
    <w:p w14:paraId="1187D68B" w14:textId="7C38AE87" w:rsidR="00AA1BC7" w:rsidRDefault="00AA1BC7" w:rsidP="00AA1BC7">
      <w:pPr>
        <w:ind w:leftChars="250" w:left="500"/>
      </w:pPr>
      <w:r w:rsidRPr="006050F2">
        <w:rPr>
          <w:rFonts w:hint="eastAsia"/>
        </w:rPr>
        <w:t xml:space="preserve">     </w:t>
      </w:r>
      <w:r w:rsidR="00664129">
        <w:rPr>
          <w:rFonts w:hint="eastAsia"/>
        </w:rPr>
        <w:t>填写旅游线路的详细信息，包括行程、费用、推荐等；</w:t>
      </w:r>
    </w:p>
    <w:p w14:paraId="16B37D4A" w14:textId="7FA56349" w:rsidR="00664129" w:rsidRPr="006050F2" w:rsidRDefault="00664129" w:rsidP="00AA1BC7">
      <w:pPr>
        <w:ind w:leftChars="250" w:left="500"/>
      </w:pPr>
      <w:r>
        <w:rPr>
          <w:rFonts w:hint="eastAsia"/>
        </w:rPr>
        <w:t xml:space="preserve">     提交旅游线路，系统进行审核后发布。</w:t>
      </w:r>
    </w:p>
    <w:p w14:paraId="233E4DC4" w14:textId="77777777" w:rsidR="00AA1BC7" w:rsidRPr="006050F2" w:rsidRDefault="00AA1BC7" w:rsidP="00AA1BC7">
      <w:pPr>
        <w:ind w:leftChars="250" w:left="500"/>
        <w:rPr>
          <w:b/>
          <w:bCs/>
        </w:rPr>
      </w:pPr>
      <w:r>
        <w:rPr>
          <w:rFonts w:hint="eastAsia"/>
        </w:rPr>
        <w:t xml:space="preserve">  </w:t>
      </w:r>
      <w:r w:rsidRPr="006050F2">
        <w:rPr>
          <w:rFonts w:hint="eastAsia"/>
          <w:b/>
          <w:bCs/>
        </w:rPr>
        <w:t xml:space="preserve">   备选工作流：</w:t>
      </w:r>
    </w:p>
    <w:p w14:paraId="283A25AE" w14:textId="47D0CF6C" w:rsidR="00AA1BC7" w:rsidRPr="00363C8C" w:rsidRDefault="00AA1BC7" w:rsidP="00AA1BC7">
      <w:pPr>
        <w:ind w:leftChars="250" w:left="500"/>
        <w:rPr>
          <w:b/>
          <w:bCs/>
        </w:rPr>
      </w:pPr>
      <w:r w:rsidRPr="006050F2">
        <w:rPr>
          <w:rFonts w:hint="eastAsia"/>
        </w:rPr>
        <w:t xml:space="preserve">   </w:t>
      </w:r>
      <w:r w:rsidRPr="00363C8C">
        <w:rPr>
          <w:rFonts w:hint="eastAsia"/>
          <w:b/>
          <w:bCs/>
        </w:rPr>
        <w:t xml:space="preserve">  </w:t>
      </w:r>
      <w:r w:rsidR="00664129">
        <w:rPr>
          <w:rFonts w:hint="eastAsia"/>
          <w:b/>
          <w:bCs/>
        </w:rPr>
        <w:t>删除评价</w:t>
      </w:r>
      <w:r w:rsidRPr="00363C8C">
        <w:rPr>
          <w:rFonts w:hint="eastAsia"/>
          <w:b/>
          <w:bCs/>
        </w:rPr>
        <w:t>：</w:t>
      </w:r>
    </w:p>
    <w:p w14:paraId="59C45701" w14:textId="24F2B26E" w:rsidR="00AA1BC7" w:rsidRDefault="00AA1BC7" w:rsidP="00AA1BC7">
      <w:pPr>
        <w:ind w:leftChars="250" w:left="500"/>
      </w:pPr>
      <w:r>
        <w:rPr>
          <w:rFonts w:hint="eastAsia"/>
        </w:rPr>
        <w:t xml:space="preserve">     用户</w:t>
      </w:r>
      <w:r w:rsidR="00664129">
        <w:rPr>
          <w:rFonts w:hint="eastAsia"/>
        </w:rPr>
        <w:t>自行访问自己的评价历史</w:t>
      </w:r>
      <w:r>
        <w:rPr>
          <w:rFonts w:hint="eastAsia"/>
        </w:rPr>
        <w:t>；</w:t>
      </w:r>
    </w:p>
    <w:p w14:paraId="5C4AB68D" w14:textId="43F0F744" w:rsidR="00AA1BC7" w:rsidRDefault="00AA1BC7" w:rsidP="00AA1BC7">
      <w:pPr>
        <w:ind w:leftChars="250" w:left="500"/>
      </w:pPr>
      <w:r>
        <w:rPr>
          <w:rFonts w:hint="eastAsia"/>
        </w:rPr>
        <w:t xml:space="preserve">     </w:t>
      </w:r>
      <w:r w:rsidR="00664129">
        <w:rPr>
          <w:rFonts w:hint="eastAsia"/>
        </w:rPr>
        <w:t>选择并删除不再希望显示的评价</w:t>
      </w:r>
      <w:r>
        <w:rPr>
          <w:rFonts w:hint="eastAsia"/>
        </w:rPr>
        <w:t>；</w:t>
      </w:r>
    </w:p>
    <w:p w14:paraId="394A1C5C" w14:textId="0D13A748" w:rsidR="00AA1BC7" w:rsidRDefault="00AA1BC7" w:rsidP="00AA1BC7">
      <w:pPr>
        <w:ind w:leftChars="250" w:left="500"/>
      </w:pPr>
      <w:r>
        <w:rPr>
          <w:rFonts w:hint="eastAsia"/>
        </w:rPr>
        <w:t xml:space="preserve">     </w:t>
      </w:r>
      <w:r w:rsidR="00664129">
        <w:rPr>
          <w:rFonts w:hint="eastAsia"/>
        </w:rPr>
        <w:t>系统确认后从数据库中永久删除</w:t>
      </w:r>
      <w:r>
        <w:rPr>
          <w:rFonts w:hint="eastAsia"/>
        </w:rPr>
        <w:t>。</w:t>
      </w:r>
    </w:p>
    <w:p w14:paraId="2B46D962" w14:textId="77777777" w:rsidR="00AA1BC7" w:rsidRDefault="00AA1BC7" w:rsidP="00AA1BC7">
      <w:pPr>
        <w:ind w:leftChars="250" w:left="500"/>
      </w:pPr>
    </w:p>
    <w:p w14:paraId="6569D340" w14:textId="2E42CEF9" w:rsidR="00472C60" w:rsidRDefault="00472C60" w:rsidP="00472C60">
      <w:pPr>
        <w:ind w:leftChars="250" w:left="500" w:firstLineChars="100" w:firstLine="200"/>
        <w:rPr>
          <w:b/>
          <w:bCs/>
        </w:rPr>
      </w:pPr>
      <w:r w:rsidRPr="00472C60">
        <w:rPr>
          <w:rFonts w:hint="eastAsia"/>
          <w:b/>
          <w:bCs/>
        </w:rPr>
        <w:t>管理员侧</w:t>
      </w:r>
    </w:p>
    <w:p w14:paraId="1FC2008A" w14:textId="535EB7E8" w:rsidR="00472C60" w:rsidRDefault="008D154C" w:rsidP="00472C60">
      <w:pPr>
        <w:ind w:leftChars="360" w:left="720"/>
        <w:rPr>
          <w:b/>
          <w:bCs/>
        </w:rPr>
      </w:pPr>
      <w:r>
        <w:rPr>
          <w:rFonts w:hint="eastAsia"/>
          <w:b/>
          <w:bCs/>
        </w:rPr>
        <w:t>1</w:t>
      </w:r>
      <w:r w:rsidR="00472C60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管理景点、酒店信息</w:t>
      </w:r>
      <w:r w:rsidR="00472C60" w:rsidRPr="006050F2">
        <w:rPr>
          <w:rFonts w:hint="eastAsia"/>
          <w:b/>
          <w:bCs/>
        </w:rPr>
        <w:t>：</w:t>
      </w:r>
    </w:p>
    <w:p w14:paraId="709B6BB9" w14:textId="5B28D5AA" w:rsidR="00472C60" w:rsidRPr="006050F2" w:rsidRDefault="00472C60" w:rsidP="00472C60">
      <w:pPr>
        <w:ind w:leftChars="360" w:left="720"/>
        <w:rPr>
          <w:b/>
          <w:bCs/>
        </w:rPr>
      </w:pPr>
      <w:r>
        <w:rPr>
          <w:rFonts w:hint="eastAsia"/>
          <w:b/>
          <w:bCs/>
        </w:rPr>
        <w:t xml:space="preserve">   </w:t>
      </w:r>
      <w:r w:rsidR="008D154C">
        <w:rPr>
          <w:rFonts w:hint="eastAsia"/>
          <w:b/>
          <w:bCs/>
        </w:rPr>
        <w:t>添加信息</w:t>
      </w:r>
      <w:r>
        <w:rPr>
          <w:rFonts w:hint="eastAsia"/>
          <w:b/>
          <w:bCs/>
        </w:rPr>
        <w:t>：</w:t>
      </w:r>
    </w:p>
    <w:p w14:paraId="15807DE3" w14:textId="3350D9A5" w:rsidR="00472C60" w:rsidRDefault="00472C60" w:rsidP="00472C60">
      <w:pPr>
        <w:ind w:leftChars="360" w:left="720"/>
      </w:pPr>
      <w:r>
        <w:rPr>
          <w:rFonts w:hint="eastAsia"/>
        </w:rPr>
        <w:t xml:space="preserve">   </w:t>
      </w:r>
      <w:r w:rsidR="008D154C">
        <w:rPr>
          <w:rFonts w:hint="eastAsia"/>
        </w:rPr>
        <w:t>管理员在后台选择添加新的酒店或景点信息</w:t>
      </w:r>
      <w:r>
        <w:rPr>
          <w:rFonts w:hint="eastAsia"/>
        </w:rPr>
        <w:t>；</w:t>
      </w:r>
    </w:p>
    <w:p w14:paraId="7D6A33AB" w14:textId="060C9E50" w:rsidR="00472C60" w:rsidRDefault="00472C60" w:rsidP="00472C60">
      <w:pPr>
        <w:ind w:leftChars="360" w:left="720"/>
        <w:rPr>
          <w:rFonts w:ascii="Arial" w:hAnsi="Arial"/>
        </w:rPr>
      </w:pPr>
      <w:r>
        <w:rPr>
          <w:rFonts w:hint="eastAsia"/>
        </w:rPr>
        <w:t xml:space="preserve">   </w:t>
      </w:r>
      <w:r w:rsidR="008D154C">
        <w:rPr>
          <w:rFonts w:ascii="Arial" w:hAnsi="Arial" w:hint="eastAsia"/>
        </w:rPr>
        <w:t>填写所有必要的详情，如位置、描述、图片等</w:t>
      </w:r>
      <w:r>
        <w:rPr>
          <w:rFonts w:ascii="Arial" w:hAnsi="Arial" w:hint="eastAsia"/>
        </w:rPr>
        <w:t>；</w:t>
      </w:r>
    </w:p>
    <w:p w14:paraId="6E4D2EE3" w14:textId="5D7D0BBB" w:rsidR="00472C60" w:rsidRDefault="00472C60" w:rsidP="00472C60">
      <w:pPr>
        <w:ind w:leftChars="360" w:left="720"/>
        <w:rPr>
          <w:rFonts w:ascii="Arial" w:hAnsi="Arial"/>
        </w:rPr>
      </w:pPr>
      <w:r>
        <w:rPr>
          <w:rFonts w:ascii="Arial" w:hAnsi="Arial" w:hint="eastAsia"/>
        </w:rPr>
        <w:t xml:space="preserve">     </w:t>
      </w:r>
      <w:r w:rsidR="008D154C">
        <w:rPr>
          <w:rFonts w:ascii="Arial" w:hAnsi="Arial" w:hint="eastAsia"/>
        </w:rPr>
        <w:t>提交信息至数据库，并确认信息已发布</w:t>
      </w:r>
      <w:r>
        <w:rPr>
          <w:rFonts w:ascii="Arial" w:hAnsi="Arial" w:hint="eastAsia"/>
        </w:rPr>
        <w:t>。</w:t>
      </w:r>
    </w:p>
    <w:p w14:paraId="220CBFC4" w14:textId="3518238F" w:rsidR="00472C60" w:rsidRDefault="00472C60" w:rsidP="00472C60">
      <w:pPr>
        <w:ind w:leftChars="360" w:left="720"/>
        <w:rPr>
          <w:rFonts w:ascii="Arial" w:hAnsi="Arial"/>
          <w:b/>
          <w:bCs/>
        </w:rPr>
      </w:pPr>
      <w:r>
        <w:rPr>
          <w:rFonts w:ascii="Arial" w:hAnsi="Arial" w:hint="eastAsia"/>
        </w:rPr>
        <w:t xml:space="preserve">   </w:t>
      </w:r>
      <w:r w:rsidRPr="006050F2">
        <w:rPr>
          <w:rFonts w:ascii="Arial" w:hAnsi="Arial" w:hint="eastAsia"/>
          <w:b/>
          <w:bCs/>
        </w:rPr>
        <w:t xml:space="preserve">  </w:t>
      </w:r>
      <w:r w:rsidR="008D154C">
        <w:rPr>
          <w:rFonts w:ascii="Arial" w:hAnsi="Arial" w:hint="eastAsia"/>
          <w:b/>
          <w:bCs/>
        </w:rPr>
        <w:t>更新信息</w:t>
      </w:r>
      <w:r w:rsidRPr="006050F2">
        <w:rPr>
          <w:rFonts w:ascii="Arial" w:hAnsi="Arial" w:hint="eastAsia"/>
          <w:b/>
          <w:bCs/>
        </w:rPr>
        <w:t>：</w:t>
      </w:r>
    </w:p>
    <w:p w14:paraId="5E257B12" w14:textId="6C9C88FA" w:rsidR="00472C60" w:rsidRPr="006050F2" w:rsidRDefault="00472C60" w:rsidP="00472C60">
      <w:pPr>
        <w:ind w:leftChars="250" w:left="500"/>
      </w:pPr>
      <w:r w:rsidRPr="006050F2">
        <w:rPr>
          <w:rFonts w:hint="eastAsia"/>
        </w:rPr>
        <w:t xml:space="preserve">     </w:t>
      </w:r>
      <w:r w:rsidR="008D154C">
        <w:rPr>
          <w:rFonts w:hint="eastAsia"/>
        </w:rPr>
        <w:t>管理员浏览现有酒店或景点列表</w:t>
      </w:r>
      <w:r>
        <w:rPr>
          <w:rFonts w:hint="eastAsia"/>
        </w:rPr>
        <w:t>；</w:t>
      </w:r>
    </w:p>
    <w:p w14:paraId="5EEF5C92" w14:textId="2D040C9F" w:rsidR="00472C60" w:rsidRDefault="00472C60" w:rsidP="00472C60">
      <w:pPr>
        <w:ind w:leftChars="250" w:left="500"/>
      </w:pPr>
      <w:r w:rsidRPr="006050F2">
        <w:rPr>
          <w:rFonts w:hint="eastAsia"/>
        </w:rPr>
        <w:t xml:space="preserve">     </w:t>
      </w:r>
      <w:r w:rsidR="008D154C">
        <w:rPr>
          <w:rFonts w:hint="eastAsia"/>
        </w:rPr>
        <w:t>选择需要更新的项目并修改详情</w:t>
      </w:r>
      <w:r>
        <w:rPr>
          <w:rFonts w:hint="eastAsia"/>
        </w:rPr>
        <w:t>；</w:t>
      </w:r>
    </w:p>
    <w:p w14:paraId="1FBF309F" w14:textId="46838847" w:rsidR="00472C60" w:rsidRDefault="00472C60" w:rsidP="00472C60">
      <w:pPr>
        <w:ind w:leftChars="250" w:left="500"/>
      </w:pPr>
      <w:r>
        <w:rPr>
          <w:rFonts w:hint="eastAsia"/>
        </w:rPr>
        <w:t xml:space="preserve">     </w:t>
      </w:r>
      <w:r w:rsidR="008D154C">
        <w:rPr>
          <w:rFonts w:hint="eastAsia"/>
        </w:rPr>
        <w:t>保存更改并更新数据库</w:t>
      </w:r>
      <w:r>
        <w:rPr>
          <w:rFonts w:hint="eastAsia"/>
        </w:rPr>
        <w:t>。</w:t>
      </w:r>
    </w:p>
    <w:p w14:paraId="2A28416B" w14:textId="70975FCB" w:rsidR="008D154C" w:rsidRDefault="008D154C" w:rsidP="008D154C">
      <w:pPr>
        <w:ind w:leftChars="400" w:left="800" w:firstLineChars="100" w:firstLine="200"/>
        <w:rPr>
          <w:rFonts w:ascii="Arial" w:hAnsi="Arial"/>
          <w:b/>
          <w:bCs/>
        </w:rPr>
      </w:pPr>
      <w:r>
        <w:rPr>
          <w:rFonts w:ascii="Arial" w:hAnsi="Arial" w:hint="eastAsia"/>
          <w:b/>
          <w:bCs/>
        </w:rPr>
        <w:t>删除</w:t>
      </w:r>
      <w:r>
        <w:rPr>
          <w:rFonts w:ascii="Arial" w:hAnsi="Arial" w:hint="eastAsia"/>
          <w:b/>
          <w:bCs/>
        </w:rPr>
        <w:t>信息</w:t>
      </w:r>
      <w:r w:rsidRPr="006050F2">
        <w:rPr>
          <w:rFonts w:ascii="Arial" w:hAnsi="Arial" w:hint="eastAsia"/>
          <w:b/>
          <w:bCs/>
        </w:rPr>
        <w:t>：</w:t>
      </w:r>
    </w:p>
    <w:p w14:paraId="65627A17" w14:textId="3BD1932C" w:rsidR="008D154C" w:rsidRPr="006050F2" w:rsidRDefault="008D154C" w:rsidP="008D154C">
      <w:pPr>
        <w:ind w:leftChars="250" w:left="500"/>
      </w:pPr>
      <w:r w:rsidRPr="006050F2">
        <w:rPr>
          <w:rFonts w:hint="eastAsia"/>
        </w:rPr>
        <w:t xml:space="preserve">     </w:t>
      </w:r>
      <w:r>
        <w:rPr>
          <w:rFonts w:hint="eastAsia"/>
        </w:rPr>
        <w:t>管理员</w:t>
      </w:r>
      <w:r>
        <w:rPr>
          <w:rFonts w:hint="eastAsia"/>
        </w:rPr>
        <w:t>标识过时或不正确的酒店或景点信息</w:t>
      </w:r>
      <w:r>
        <w:rPr>
          <w:rFonts w:hint="eastAsia"/>
        </w:rPr>
        <w:t>；</w:t>
      </w:r>
    </w:p>
    <w:p w14:paraId="0DF2A47E" w14:textId="6E4515E3" w:rsidR="008D154C" w:rsidRDefault="008D154C" w:rsidP="008D154C">
      <w:pPr>
        <w:ind w:leftChars="250" w:left="500"/>
      </w:pPr>
      <w:r w:rsidRPr="006050F2">
        <w:rPr>
          <w:rFonts w:hint="eastAsia"/>
        </w:rPr>
        <w:t xml:space="preserve">     </w:t>
      </w:r>
      <w:r>
        <w:rPr>
          <w:rFonts w:hint="eastAsia"/>
        </w:rPr>
        <w:t>从数据库中删除相关信息</w:t>
      </w:r>
      <w:r>
        <w:rPr>
          <w:rFonts w:hint="eastAsia"/>
        </w:rPr>
        <w:t>；</w:t>
      </w:r>
    </w:p>
    <w:p w14:paraId="4E4AE461" w14:textId="38B0F400" w:rsidR="008D154C" w:rsidRPr="008D154C" w:rsidRDefault="008D154C" w:rsidP="008D154C">
      <w:pPr>
        <w:ind w:leftChars="250" w:left="50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确认删除并更新前端显示</w:t>
      </w:r>
      <w:r>
        <w:rPr>
          <w:rFonts w:hint="eastAsia"/>
        </w:rPr>
        <w:t>。</w:t>
      </w:r>
    </w:p>
    <w:p w14:paraId="04B9069A" w14:textId="77777777" w:rsidR="00472C60" w:rsidRPr="006050F2" w:rsidRDefault="00472C60" w:rsidP="00472C60">
      <w:pPr>
        <w:ind w:leftChars="250" w:left="500"/>
        <w:rPr>
          <w:b/>
          <w:bCs/>
        </w:rPr>
      </w:pPr>
      <w:r>
        <w:rPr>
          <w:rFonts w:hint="eastAsia"/>
        </w:rPr>
        <w:t xml:space="preserve">  </w:t>
      </w:r>
      <w:r w:rsidRPr="006050F2">
        <w:rPr>
          <w:rFonts w:hint="eastAsia"/>
          <w:b/>
          <w:bCs/>
        </w:rPr>
        <w:t xml:space="preserve">   备选工作流：</w:t>
      </w:r>
    </w:p>
    <w:p w14:paraId="493EF652" w14:textId="1B2B61FC" w:rsidR="00472C60" w:rsidRPr="00363C8C" w:rsidRDefault="00472C60" w:rsidP="00472C60">
      <w:pPr>
        <w:ind w:leftChars="250" w:left="500"/>
        <w:rPr>
          <w:b/>
          <w:bCs/>
        </w:rPr>
      </w:pPr>
      <w:r w:rsidRPr="006050F2">
        <w:rPr>
          <w:rFonts w:hint="eastAsia"/>
        </w:rPr>
        <w:t xml:space="preserve">   </w:t>
      </w:r>
      <w:r w:rsidRPr="00363C8C">
        <w:rPr>
          <w:rFonts w:hint="eastAsia"/>
          <w:b/>
          <w:bCs/>
        </w:rPr>
        <w:t xml:space="preserve">  </w:t>
      </w:r>
      <w:r w:rsidR="008D154C">
        <w:rPr>
          <w:rFonts w:hint="eastAsia"/>
          <w:b/>
          <w:bCs/>
        </w:rPr>
        <w:t>批量更新</w:t>
      </w:r>
      <w:r w:rsidRPr="00363C8C">
        <w:rPr>
          <w:rFonts w:hint="eastAsia"/>
          <w:b/>
          <w:bCs/>
        </w:rPr>
        <w:t>：</w:t>
      </w:r>
    </w:p>
    <w:p w14:paraId="0F7C805C" w14:textId="21FD3EF0" w:rsidR="00472C60" w:rsidRDefault="00472C60" w:rsidP="00472C60">
      <w:pPr>
        <w:ind w:leftChars="250" w:left="500"/>
      </w:pPr>
      <w:r>
        <w:rPr>
          <w:rFonts w:hint="eastAsia"/>
        </w:rPr>
        <w:t xml:space="preserve">     </w:t>
      </w:r>
      <w:r w:rsidR="008D154C">
        <w:rPr>
          <w:rFonts w:hint="eastAsia"/>
        </w:rPr>
        <w:t>管理员选择多个项目进行批量更新</w:t>
      </w:r>
      <w:r>
        <w:rPr>
          <w:rFonts w:hint="eastAsia"/>
        </w:rPr>
        <w:t>；</w:t>
      </w:r>
    </w:p>
    <w:p w14:paraId="3654F15C" w14:textId="25160853" w:rsidR="00472C60" w:rsidRDefault="00472C60" w:rsidP="00472C60">
      <w:pPr>
        <w:ind w:leftChars="250" w:left="500"/>
      </w:pPr>
      <w:r>
        <w:rPr>
          <w:rFonts w:hint="eastAsia"/>
        </w:rPr>
        <w:t xml:space="preserve">     </w:t>
      </w:r>
      <w:r w:rsidR="008D154C">
        <w:rPr>
          <w:rFonts w:hint="eastAsia"/>
        </w:rPr>
        <w:t>输入更新内容或更改，并一次性提交所有更改</w:t>
      </w:r>
      <w:r>
        <w:rPr>
          <w:rFonts w:hint="eastAsia"/>
        </w:rPr>
        <w:t>；</w:t>
      </w:r>
    </w:p>
    <w:p w14:paraId="73BC2924" w14:textId="22E7C8E0" w:rsidR="00472C60" w:rsidRDefault="00472C60" w:rsidP="00472C60">
      <w:pPr>
        <w:ind w:leftChars="250" w:left="500"/>
      </w:pPr>
      <w:r>
        <w:rPr>
          <w:rFonts w:hint="eastAsia"/>
        </w:rPr>
        <w:t xml:space="preserve">     </w:t>
      </w:r>
      <w:r w:rsidR="008D154C">
        <w:rPr>
          <w:rFonts w:hint="eastAsia"/>
        </w:rPr>
        <w:t>系统批量处理更新并反馈操作结果</w:t>
      </w:r>
      <w:r>
        <w:rPr>
          <w:rFonts w:hint="eastAsia"/>
        </w:rPr>
        <w:t>。</w:t>
      </w:r>
    </w:p>
    <w:p w14:paraId="610E4E19" w14:textId="57D4B9A0" w:rsidR="00A11D9A" w:rsidRDefault="00A11D9A" w:rsidP="00A11D9A">
      <w:pPr>
        <w:ind w:leftChars="360" w:left="7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管理旅游信息</w:t>
      </w:r>
      <w:r w:rsidRPr="006050F2">
        <w:rPr>
          <w:rFonts w:hint="eastAsia"/>
          <w:b/>
          <w:bCs/>
        </w:rPr>
        <w:t>：</w:t>
      </w:r>
    </w:p>
    <w:p w14:paraId="7CD6FD01" w14:textId="14FA4155" w:rsidR="00A11D9A" w:rsidRPr="006050F2" w:rsidRDefault="00A11D9A" w:rsidP="00A11D9A">
      <w:pPr>
        <w:ind w:leftChars="360" w:left="720"/>
        <w:rPr>
          <w:b/>
          <w:bCs/>
        </w:rPr>
      </w:pP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查看景点评价</w:t>
      </w:r>
      <w:r>
        <w:rPr>
          <w:rFonts w:hint="eastAsia"/>
          <w:b/>
          <w:bCs/>
        </w:rPr>
        <w:t>：</w:t>
      </w:r>
    </w:p>
    <w:p w14:paraId="5EB50D17" w14:textId="77132ACB" w:rsidR="00A11D9A" w:rsidRDefault="00A11D9A" w:rsidP="00A11D9A">
      <w:pPr>
        <w:ind w:leftChars="360" w:left="720"/>
      </w:pPr>
      <w:r>
        <w:rPr>
          <w:rFonts w:hint="eastAsia"/>
        </w:rPr>
        <w:t xml:space="preserve">   </w:t>
      </w:r>
      <w:r>
        <w:rPr>
          <w:rFonts w:hint="eastAsia"/>
        </w:rPr>
        <w:t>管理员登陆系统</w:t>
      </w:r>
      <w:r>
        <w:rPr>
          <w:rFonts w:hint="eastAsia"/>
        </w:rPr>
        <w:t>；</w:t>
      </w:r>
    </w:p>
    <w:p w14:paraId="62C423C3" w14:textId="7859783B" w:rsidR="00A11D9A" w:rsidRDefault="00A11D9A" w:rsidP="00A11D9A">
      <w:pPr>
        <w:ind w:leftChars="360" w:left="720"/>
        <w:rPr>
          <w:rFonts w:ascii="Arial" w:hAnsi="Arial"/>
        </w:rPr>
      </w:pPr>
      <w:r>
        <w:rPr>
          <w:rFonts w:hint="eastAsia"/>
        </w:rPr>
        <w:t xml:space="preserve">   </w:t>
      </w:r>
      <w:r>
        <w:rPr>
          <w:rFonts w:ascii="Arial" w:hAnsi="Arial" w:hint="eastAsia"/>
        </w:rPr>
        <w:t>进入评价管理模块</w:t>
      </w:r>
      <w:r>
        <w:rPr>
          <w:rFonts w:ascii="Arial" w:hAnsi="Arial" w:hint="eastAsia"/>
        </w:rPr>
        <w:t>；</w:t>
      </w:r>
    </w:p>
    <w:p w14:paraId="199CEC13" w14:textId="49EA16C1" w:rsidR="00A11D9A" w:rsidRDefault="00A11D9A" w:rsidP="00A11D9A">
      <w:pPr>
        <w:ind w:leftChars="360" w:left="720"/>
        <w:rPr>
          <w:rFonts w:ascii="Arial" w:hAnsi="Arial"/>
        </w:rPr>
      </w:pPr>
      <w:r>
        <w:rPr>
          <w:rFonts w:ascii="Arial" w:hAnsi="Arial" w:hint="eastAsia"/>
        </w:rPr>
        <w:t xml:space="preserve">     </w:t>
      </w:r>
      <w:r>
        <w:rPr>
          <w:rFonts w:ascii="Arial" w:hAnsi="Arial" w:hint="eastAsia"/>
        </w:rPr>
        <w:t>查看所有用户评价，包括评分和评论；</w:t>
      </w:r>
    </w:p>
    <w:p w14:paraId="71A5394F" w14:textId="49FACD92" w:rsidR="00A11D9A" w:rsidRDefault="00A11D9A" w:rsidP="00A11D9A">
      <w:pPr>
        <w:ind w:leftChars="400" w:left="800" w:firstLineChars="100" w:firstLine="200"/>
        <w:rPr>
          <w:rFonts w:ascii="Arial" w:hAnsi="Arial" w:hint="eastAsia"/>
        </w:rPr>
      </w:pPr>
      <w:r>
        <w:rPr>
          <w:rFonts w:ascii="Arial" w:hAnsi="Arial" w:hint="eastAsia"/>
        </w:rPr>
        <w:t>进行必要的审核和处理。</w:t>
      </w:r>
    </w:p>
    <w:p w14:paraId="34194E86" w14:textId="1960A9A4" w:rsidR="00A11D9A" w:rsidRDefault="00A11D9A" w:rsidP="00A11D9A">
      <w:pPr>
        <w:ind w:leftChars="360" w:left="720"/>
        <w:rPr>
          <w:rFonts w:ascii="Arial" w:hAnsi="Arial"/>
          <w:b/>
          <w:bCs/>
        </w:rPr>
      </w:pPr>
      <w:r>
        <w:rPr>
          <w:rFonts w:ascii="Arial" w:hAnsi="Arial" w:hint="eastAsia"/>
        </w:rPr>
        <w:t xml:space="preserve">   </w:t>
      </w:r>
      <w:r w:rsidRPr="006050F2">
        <w:rPr>
          <w:rFonts w:ascii="Arial" w:hAnsi="Arial" w:hint="eastAsia"/>
          <w:b/>
          <w:bCs/>
        </w:rPr>
        <w:t xml:space="preserve">  </w:t>
      </w:r>
      <w:r>
        <w:rPr>
          <w:rFonts w:ascii="Arial" w:hAnsi="Arial" w:hint="eastAsia"/>
          <w:b/>
          <w:bCs/>
        </w:rPr>
        <w:t>管理景点评价</w:t>
      </w:r>
      <w:r w:rsidRPr="006050F2">
        <w:rPr>
          <w:rFonts w:ascii="Arial" w:hAnsi="Arial" w:hint="eastAsia"/>
          <w:b/>
          <w:bCs/>
        </w:rPr>
        <w:t>：</w:t>
      </w:r>
    </w:p>
    <w:p w14:paraId="49E6384E" w14:textId="54D31BD4" w:rsidR="00A11D9A" w:rsidRPr="006050F2" w:rsidRDefault="00A11D9A" w:rsidP="00A11D9A">
      <w:pPr>
        <w:ind w:leftChars="250" w:left="500"/>
      </w:pPr>
      <w:r w:rsidRPr="006050F2">
        <w:rPr>
          <w:rFonts w:hint="eastAsia"/>
        </w:rPr>
        <w:t xml:space="preserve">     </w:t>
      </w:r>
      <w:r>
        <w:rPr>
          <w:rFonts w:hint="eastAsia"/>
        </w:rPr>
        <w:t>从评价列表中选择特定评价</w:t>
      </w:r>
      <w:r>
        <w:rPr>
          <w:rFonts w:hint="eastAsia"/>
        </w:rPr>
        <w:t>；</w:t>
      </w:r>
    </w:p>
    <w:p w14:paraId="200AE912" w14:textId="1C0EE3B0" w:rsidR="00A11D9A" w:rsidRDefault="00A11D9A" w:rsidP="00A11D9A">
      <w:pPr>
        <w:ind w:leftChars="250" w:left="500"/>
      </w:pPr>
      <w:r w:rsidRPr="006050F2">
        <w:rPr>
          <w:rFonts w:hint="eastAsia"/>
        </w:rPr>
        <w:t xml:space="preserve">     </w:t>
      </w:r>
      <w:r>
        <w:rPr>
          <w:rFonts w:hint="eastAsia"/>
        </w:rPr>
        <w:t>修改评价状态或删除不适当的评价</w:t>
      </w:r>
      <w:r>
        <w:rPr>
          <w:rFonts w:hint="eastAsia"/>
        </w:rPr>
        <w:t>；</w:t>
      </w:r>
    </w:p>
    <w:p w14:paraId="5D9C1E1F" w14:textId="465CDB9C" w:rsidR="00A11D9A" w:rsidRDefault="00A11D9A" w:rsidP="00A11D9A">
      <w:pPr>
        <w:ind w:leftChars="250" w:left="500"/>
      </w:pPr>
      <w:r>
        <w:rPr>
          <w:rFonts w:hint="eastAsia"/>
        </w:rPr>
        <w:t xml:space="preserve">     </w:t>
      </w:r>
      <w:r>
        <w:rPr>
          <w:rFonts w:hint="eastAsia"/>
        </w:rPr>
        <w:t>保存更改</w:t>
      </w:r>
      <w:r>
        <w:rPr>
          <w:rFonts w:hint="eastAsia"/>
        </w:rPr>
        <w:t>。</w:t>
      </w:r>
    </w:p>
    <w:p w14:paraId="493C6926" w14:textId="3396FD8A" w:rsidR="00A11D9A" w:rsidRDefault="00A11D9A" w:rsidP="00A11D9A">
      <w:pPr>
        <w:ind w:leftChars="400" w:left="800" w:firstLineChars="100" w:firstLine="200"/>
        <w:rPr>
          <w:rFonts w:ascii="Arial" w:hAnsi="Arial"/>
          <w:b/>
          <w:bCs/>
        </w:rPr>
      </w:pPr>
      <w:r>
        <w:rPr>
          <w:rFonts w:ascii="Arial" w:hAnsi="Arial" w:hint="eastAsia"/>
          <w:b/>
          <w:bCs/>
        </w:rPr>
        <w:t>查看旅游线路</w:t>
      </w:r>
      <w:r w:rsidRPr="006050F2">
        <w:rPr>
          <w:rFonts w:ascii="Arial" w:hAnsi="Arial" w:hint="eastAsia"/>
          <w:b/>
          <w:bCs/>
        </w:rPr>
        <w:t>：</w:t>
      </w:r>
    </w:p>
    <w:p w14:paraId="2D9AA123" w14:textId="430CCFDA" w:rsidR="00A11D9A" w:rsidRPr="006050F2" w:rsidRDefault="00A11D9A" w:rsidP="00A11D9A">
      <w:pPr>
        <w:ind w:leftChars="250" w:left="500"/>
      </w:pPr>
      <w:r w:rsidRPr="006050F2">
        <w:rPr>
          <w:rFonts w:hint="eastAsia"/>
        </w:rPr>
        <w:t xml:space="preserve">     </w:t>
      </w:r>
      <w:r>
        <w:rPr>
          <w:rFonts w:hint="eastAsia"/>
        </w:rPr>
        <w:t>管理员登陆系统</w:t>
      </w:r>
      <w:r>
        <w:rPr>
          <w:rFonts w:hint="eastAsia"/>
        </w:rPr>
        <w:t>；</w:t>
      </w:r>
    </w:p>
    <w:p w14:paraId="20247663" w14:textId="5C997BF2" w:rsidR="00A11D9A" w:rsidRDefault="00A11D9A" w:rsidP="00A11D9A">
      <w:pPr>
        <w:ind w:leftChars="250" w:left="500"/>
      </w:pPr>
      <w:r w:rsidRPr="006050F2">
        <w:rPr>
          <w:rFonts w:hint="eastAsia"/>
        </w:rPr>
        <w:t xml:space="preserve">     </w:t>
      </w:r>
      <w:r>
        <w:rPr>
          <w:rFonts w:hint="eastAsia"/>
        </w:rPr>
        <w:t>进入旅游线路管理模块</w:t>
      </w:r>
      <w:r>
        <w:rPr>
          <w:rFonts w:hint="eastAsia"/>
        </w:rPr>
        <w:t>；</w:t>
      </w:r>
    </w:p>
    <w:p w14:paraId="31DE700F" w14:textId="3D3AA377" w:rsidR="00A11D9A" w:rsidRDefault="00A11D9A" w:rsidP="00A11D9A">
      <w:pPr>
        <w:ind w:leftChars="250" w:left="500"/>
      </w:pPr>
      <w:r>
        <w:rPr>
          <w:rFonts w:hint="eastAsia"/>
        </w:rPr>
        <w:t xml:space="preserve">     确</w:t>
      </w:r>
      <w:r>
        <w:rPr>
          <w:rFonts w:hint="eastAsia"/>
        </w:rPr>
        <w:t>查看现有旅游路线的信息</w:t>
      </w:r>
      <w:r>
        <w:rPr>
          <w:rFonts w:hint="eastAsia"/>
        </w:rPr>
        <w:t>。</w:t>
      </w:r>
    </w:p>
    <w:p w14:paraId="5CEDE41C" w14:textId="103014E0" w:rsidR="00A11D9A" w:rsidRPr="006050F2" w:rsidRDefault="00A11D9A" w:rsidP="00A11D9A">
      <w:pPr>
        <w:ind w:leftChars="360" w:left="720"/>
        <w:rPr>
          <w:b/>
          <w:bCs/>
        </w:rPr>
      </w:pP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管理旅游路线</w:t>
      </w:r>
      <w:r>
        <w:rPr>
          <w:rFonts w:hint="eastAsia"/>
          <w:b/>
          <w:bCs/>
        </w:rPr>
        <w:t>：</w:t>
      </w:r>
    </w:p>
    <w:p w14:paraId="2D54F01F" w14:textId="0875C06B" w:rsidR="00A11D9A" w:rsidRDefault="00A11D9A" w:rsidP="00A11D9A">
      <w:pPr>
        <w:ind w:leftChars="360" w:left="720"/>
      </w:pPr>
      <w:r>
        <w:rPr>
          <w:rFonts w:hint="eastAsia"/>
        </w:rPr>
        <w:t xml:space="preserve">   </w:t>
      </w:r>
      <w:r>
        <w:rPr>
          <w:rFonts w:hint="eastAsia"/>
        </w:rPr>
        <w:t>选择特定的旅游路线</w:t>
      </w:r>
      <w:r>
        <w:rPr>
          <w:rFonts w:hint="eastAsia"/>
        </w:rPr>
        <w:t>；</w:t>
      </w:r>
    </w:p>
    <w:p w14:paraId="2E8CA8F5" w14:textId="1342383D" w:rsidR="00A11D9A" w:rsidRDefault="00A11D9A" w:rsidP="00A11D9A">
      <w:pPr>
        <w:ind w:leftChars="360" w:left="720"/>
        <w:rPr>
          <w:rFonts w:ascii="Arial" w:hAnsi="Arial"/>
        </w:rPr>
      </w:pPr>
      <w:r>
        <w:rPr>
          <w:rFonts w:hint="eastAsia"/>
        </w:rPr>
        <w:t xml:space="preserve">   </w:t>
      </w:r>
      <w:r>
        <w:rPr>
          <w:rFonts w:ascii="Arial" w:hAnsi="Arial" w:hint="eastAsia"/>
        </w:rPr>
        <w:t>修改路线详情或删除旧的路线</w:t>
      </w:r>
      <w:r>
        <w:rPr>
          <w:rFonts w:ascii="Arial" w:hAnsi="Arial" w:hint="eastAsia"/>
        </w:rPr>
        <w:t>；</w:t>
      </w:r>
    </w:p>
    <w:p w14:paraId="653A94B8" w14:textId="345243E8" w:rsidR="00A11D9A" w:rsidRDefault="00A11D9A" w:rsidP="00A11D9A">
      <w:pPr>
        <w:ind w:leftChars="360" w:left="720"/>
        <w:rPr>
          <w:rFonts w:ascii="Arial" w:hAnsi="Arial"/>
        </w:rPr>
      </w:pPr>
      <w:r>
        <w:rPr>
          <w:rFonts w:ascii="Arial" w:hAnsi="Arial" w:hint="eastAsia"/>
        </w:rPr>
        <w:t xml:space="preserve">     </w:t>
      </w:r>
      <w:r>
        <w:rPr>
          <w:rFonts w:ascii="Arial" w:hAnsi="Arial" w:hint="eastAsia"/>
        </w:rPr>
        <w:t>添加新的旅游路线</w:t>
      </w:r>
      <w:r>
        <w:rPr>
          <w:rFonts w:ascii="Arial" w:hAnsi="Arial" w:hint="eastAsia"/>
        </w:rPr>
        <w:t>；</w:t>
      </w:r>
    </w:p>
    <w:p w14:paraId="7CA73CAF" w14:textId="6BF9E19E" w:rsidR="00A11D9A" w:rsidRPr="00A11D9A" w:rsidRDefault="00A11D9A" w:rsidP="00A11D9A">
      <w:pPr>
        <w:ind w:leftChars="400" w:left="800" w:firstLineChars="100" w:firstLine="200"/>
        <w:rPr>
          <w:rFonts w:ascii="Arial" w:hAnsi="Arial" w:hint="eastAsia"/>
        </w:rPr>
      </w:pPr>
      <w:r>
        <w:rPr>
          <w:rFonts w:ascii="Arial" w:hAnsi="Arial" w:hint="eastAsia"/>
        </w:rPr>
        <w:t>保存更改</w:t>
      </w:r>
      <w:r>
        <w:rPr>
          <w:rFonts w:ascii="Arial" w:hAnsi="Arial" w:hint="eastAsia"/>
        </w:rPr>
        <w:t>。</w:t>
      </w:r>
    </w:p>
    <w:p w14:paraId="3D7DBCDA" w14:textId="77777777" w:rsidR="00A11D9A" w:rsidRPr="006050F2" w:rsidRDefault="00A11D9A" w:rsidP="00A11D9A">
      <w:pPr>
        <w:ind w:leftChars="250" w:left="500"/>
        <w:rPr>
          <w:b/>
          <w:bCs/>
        </w:rPr>
      </w:pPr>
      <w:r>
        <w:rPr>
          <w:rFonts w:hint="eastAsia"/>
        </w:rPr>
        <w:t xml:space="preserve">  </w:t>
      </w:r>
      <w:r w:rsidRPr="006050F2">
        <w:rPr>
          <w:rFonts w:hint="eastAsia"/>
          <w:b/>
          <w:bCs/>
        </w:rPr>
        <w:t xml:space="preserve">   备选工作流：</w:t>
      </w:r>
    </w:p>
    <w:p w14:paraId="1BC2C306" w14:textId="6CC6FC93" w:rsidR="00A11D9A" w:rsidRPr="00363C8C" w:rsidRDefault="00A11D9A" w:rsidP="00A11D9A">
      <w:pPr>
        <w:ind w:leftChars="250" w:left="500"/>
        <w:rPr>
          <w:b/>
          <w:bCs/>
        </w:rPr>
      </w:pPr>
      <w:r w:rsidRPr="006050F2">
        <w:rPr>
          <w:rFonts w:hint="eastAsia"/>
        </w:rPr>
        <w:lastRenderedPageBreak/>
        <w:t xml:space="preserve">   </w:t>
      </w:r>
      <w:r w:rsidRPr="00363C8C"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评价处理异常</w:t>
      </w:r>
      <w:r w:rsidRPr="00363C8C">
        <w:rPr>
          <w:rFonts w:hint="eastAsia"/>
          <w:b/>
          <w:bCs/>
        </w:rPr>
        <w:t>：</w:t>
      </w:r>
    </w:p>
    <w:p w14:paraId="19C09021" w14:textId="5C8A5010" w:rsidR="00A11D9A" w:rsidRDefault="00A11D9A" w:rsidP="00A11D9A">
      <w:pPr>
        <w:ind w:leftChars="250" w:left="500"/>
      </w:pPr>
      <w:r>
        <w:rPr>
          <w:rFonts w:hint="eastAsia"/>
        </w:rPr>
        <w:t xml:space="preserve">     </w:t>
      </w:r>
      <w:r>
        <w:rPr>
          <w:rFonts w:hint="eastAsia"/>
        </w:rPr>
        <w:t>如果发现虚假评价，管理员可标记为待审核</w:t>
      </w:r>
      <w:r>
        <w:rPr>
          <w:rFonts w:hint="eastAsia"/>
        </w:rPr>
        <w:t>；</w:t>
      </w:r>
    </w:p>
    <w:p w14:paraId="0B65F864" w14:textId="547683CD" w:rsidR="00A11D9A" w:rsidRDefault="00A11D9A" w:rsidP="00A11D9A">
      <w:pPr>
        <w:ind w:leftChars="250" w:left="500"/>
      </w:pPr>
      <w:r>
        <w:rPr>
          <w:rFonts w:hint="eastAsia"/>
        </w:rPr>
        <w:t xml:space="preserve">     </w:t>
      </w:r>
      <w:r>
        <w:rPr>
          <w:rFonts w:hint="eastAsia"/>
        </w:rPr>
        <w:t>系统自动通知管理员进行进一步审核。</w:t>
      </w:r>
    </w:p>
    <w:p w14:paraId="36D49758" w14:textId="29E7E05C" w:rsidR="00756F53" w:rsidRDefault="00756F53" w:rsidP="00756F53">
      <w:pPr>
        <w:ind w:leftChars="360" w:left="72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旅游数据统计</w:t>
      </w:r>
      <w:r w:rsidRPr="006050F2">
        <w:rPr>
          <w:rFonts w:hint="eastAsia"/>
          <w:b/>
          <w:bCs/>
        </w:rPr>
        <w:t>：</w:t>
      </w:r>
    </w:p>
    <w:p w14:paraId="14BEDF7E" w14:textId="1B290E00" w:rsidR="00756F53" w:rsidRPr="006050F2" w:rsidRDefault="00756F53" w:rsidP="00756F53">
      <w:pPr>
        <w:ind w:leftChars="360" w:left="720"/>
        <w:rPr>
          <w:b/>
          <w:bCs/>
        </w:rPr>
      </w:pP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数据收集</w:t>
      </w:r>
      <w:r>
        <w:rPr>
          <w:rFonts w:hint="eastAsia"/>
          <w:b/>
          <w:bCs/>
        </w:rPr>
        <w:t>：</w:t>
      </w:r>
    </w:p>
    <w:p w14:paraId="7990940D" w14:textId="1CA98E62" w:rsidR="00756F53" w:rsidRDefault="00756F53" w:rsidP="00756F53">
      <w:pPr>
        <w:ind w:leftChars="360" w:left="720"/>
      </w:pPr>
      <w:r>
        <w:rPr>
          <w:rFonts w:hint="eastAsia"/>
        </w:rPr>
        <w:t xml:space="preserve">   </w:t>
      </w:r>
      <w:r>
        <w:rPr>
          <w:rFonts w:hint="eastAsia"/>
        </w:rPr>
        <w:t>管理员登陆系统后，选择“数据统计”功能</w:t>
      </w:r>
      <w:r>
        <w:rPr>
          <w:rFonts w:hint="eastAsia"/>
        </w:rPr>
        <w:t>；</w:t>
      </w:r>
    </w:p>
    <w:p w14:paraId="3A8CA82A" w14:textId="7C7A12B5" w:rsidR="00756F53" w:rsidRDefault="00756F53" w:rsidP="00756F53">
      <w:pPr>
        <w:ind w:leftChars="360" w:left="720"/>
        <w:rPr>
          <w:rFonts w:ascii="Arial" w:hAnsi="Arial"/>
        </w:rPr>
      </w:pPr>
      <w:r>
        <w:rPr>
          <w:rFonts w:hint="eastAsia"/>
        </w:rPr>
        <w:t xml:space="preserve">   </w:t>
      </w:r>
      <w:r>
        <w:rPr>
          <w:rFonts w:ascii="Arial" w:hAnsi="Arial" w:hint="eastAsia"/>
        </w:rPr>
        <w:t>系统从数据库中收集用户数据、订单数据和评价数据。</w:t>
      </w:r>
    </w:p>
    <w:p w14:paraId="7106693C" w14:textId="1030A383" w:rsidR="00756F53" w:rsidRDefault="00756F53" w:rsidP="00756F53">
      <w:pPr>
        <w:ind w:leftChars="360" w:left="720"/>
        <w:rPr>
          <w:rFonts w:ascii="Arial" w:hAnsi="Arial"/>
          <w:b/>
          <w:bCs/>
        </w:rPr>
      </w:pPr>
      <w:r>
        <w:rPr>
          <w:rFonts w:ascii="Arial" w:hAnsi="Arial" w:hint="eastAsia"/>
        </w:rPr>
        <w:t xml:space="preserve">   </w:t>
      </w:r>
      <w:r w:rsidRPr="006050F2">
        <w:rPr>
          <w:rFonts w:ascii="Arial" w:hAnsi="Arial" w:hint="eastAsia"/>
          <w:b/>
          <w:bCs/>
        </w:rPr>
        <w:t xml:space="preserve">  </w:t>
      </w:r>
      <w:r>
        <w:rPr>
          <w:rFonts w:ascii="Arial" w:hAnsi="Arial" w:hint="eastAsia"/>
          <w:b/>
          <w:bCs/>
        </w:rPr>
        <w:t>数据处理</w:t>
      </w:r>
      <w:r w:rsidRPr="006050F2">
        <w:rPr>
          <w:rFonts w:ascii="Arial" w:hAnsi="Arial" w:hint="eastAsia"/>
          <w:b/>
          <w:bCs/>
        </w:rPr>
        <w:t>：</w:t>
      </w:r>
    </w:p>
    <w:p w14:paraId="1E001211" w14:textId="7D1E254E" w:rsidR="00756F53" w:rsidRPr="006050F2" w:rsidRDefault="00756F53" w:rsidP="00756F53">
      <w:pPr>
        <w:ind w:leftChars="250" w:left="500"/>
      </w:pPr>
      <w:r w:rsidRPr="006050F2">
        <w:rPr>
          <w:rFonts w:hint="eastAsia"/>
        </w:rPr>
        <w:t xml:space="preserve">     </w:t>
      </w:r>
      <w:r>
        <w:rPr>
          <w:rFonts w:hint="eastAsia"/>
        </w:rPr>
        <w:t>系统对收集的数据进行分类、汇总和分析</w:t>
      </w:r>
      <w:r>
        <w:rPr>
          <w:rFonts w:hint="eastAsia"/>
        </w:rPr>
        <w:t>；</w:t>
      </w:r>
    </w:p>
    <w:p w14:paraId="03C1E5FA" w14:textId="6ABBAA32" w:rsidR="00756F53" w:rsidRDefault="00756F53" w:rsidP="00756F53">
      <w:pPr>
        <w:ind w:leftChars="250" w:left="500"/>
      </w:pPr>
      <w:r w:rsidRPr="006050F2">
        <w:rPr>
          <w:rFonts w:hint="eastAsia"/>
        </w:rPr>
        <w:t xml:space="preserve">     </w:t>
      </w:r>
      <w:r>
        <w:rPr>
          <w:rFonts w:hint="eastAsia"/>
        </w:rPr>
        <w:t>对数据进行必要的数据清洗和标准化处理。</w:t>
      </w:r>
    </w:p>
    <w:p w14:paraId="656D86AA" w14:textId="5641C577" w:rsidR="00756F53" w:rsidRDefault="00756F53" w:rsidP="00756F53">
      <w:pPr>
        <w:ind w:leftChars="400" w:left="800" w:firstLineChars="100" w:firstLine="200"/>
        <w:rPr>
          <w:rFonts w:ascii="Arial" w:hAnsi="Arial"/>
          <w:b/>
          <w:bCs/>
        </w:rPr>
      </w:pPr>
      <w:r>
        <w:rPr>
          <w:rFonts w:ascii="Arial" w:hAnsi="Arial" w:hint="eastAsia"/>
          <w:b/>
          <w:bCs/>
        </w:rPr>
        <w:t>数据展示</w:t>
      </w:r>
      <w:r w:rsidRPr="006050F2">
        <w:rPr>
          <w:rFonts w:ascii="Arial" w:hAnsi="Arial" w:hint="eastAsia"/>
          <w:b/>
          <w:bCs/>
        </w:rPr>
        <w:t>：</w:t>
      </w:r>
    </w:p>
    <w:p w14:paraId="35D41082" w14:textId="5AE4BAAE" w:rsidR="00756F53" w:rsidRPr="006050F2" w:rsidRDefault="00756F53" w:rsidP="00756F53">
      <w:pPr>
        <w:ind w:leftChars="250" w:left="500"/>
      </w:pPr>
      <w:r w:rsidRPr="006050F2">
        <w:rPr>
          <w:rFonts w:hint="eastAsia"/>
        </w:rPr>
        <w:t xml:space="preserve">     </w:t>
      </w:r>
      <w:r>
        <w:rPr>
          <w:rFonts w:hint="eastAsia"/>
        </w:rPr>
        <w:t>系统生成数据统计报告，包括用户活跃度、订单完成情况、评价统计等</w:t>
      </w:r>
      <w:r>
        <w:rPr>
          <w:rFonts w:hint="eastAsia"/>
        </w:rPr>
        <w:t>；</w:t>
      </w:r>
    </w:p>
    <w:p w14:paraId="238A2285" w14:textId="3E7011D6" w:rsidR="00756F53" w:rsidRDefault="00756F53" w:rsidP="00756F53">
      <w:pPr>
        <w:ind w:leftChars="250" w:left="500"/>
      </w:pPr>
      <w:r w:rsidRPr="006050F2">
        <w:rPr>
          <w:rFonts w:hint="eastAsia"/>
        </w:rPr>
        <w:t xml:space="preserve">     </w:t>
      </w:r>
      <w:r>
        <w:rPr>
          <w:rFonts w:hint="eastAsia"/>
        </w:rPr>
        <w:t>提供数据可视化功能，如图表和图形展示。</w:t>
      </w:r>
    </w:p>
    <w:p w14:paraId="11FE23F1" w14:textId="77777777" w:rsidR="00756F53" w:rsidRPr="006050F2" w:rsidRDefault="00756F53" w:rsidP="00756F53">
      <w:pPr>
        <w:ind w:leftChars="250" w:left="500"/>
        <w:rPr>
          <w:b/>
          <w:bCs/>
        </w:rPr>
      </w:pPr>
      <w:r>
        <w:rPr>
          <w:rFonts w:hint="eastAsia"/>
        </w:rPr>
        <w:t xml:space="preserve">  </w:t>
      </w:r>
      <w:r w:rsidRPr="006050F2">
        <w:rPr>
          <w:rFonts w:hint="eastAsia"/>
          <w:b/>
          <w:bCs/>
        </w:rPr>
        <w:t xml:space="preserve">   备选工作流：</w:t>
      </w:r>
    </w:p>
    <w:p w14:paraId="5DB59609" w14:textId="10820695" w:rsidR="00756F53" w:rsidRPr="00363C8C" w:rsidRDefault="00756F53" w:rsidP="00756F53">
      <w:pPr>
        <w:ind w:leftChars="250" w:left="500"/>
        <w:rPr>
          <w:b/>
          <w:bCs/>
        </w:rPr>
      </w:pPr>
      <w:r w:rsidRPr="006050F2">
        <w:rPr>
          <w:rFonts w:hint="eastAsia"/>
        </w:rPr>
        <w:t xml:space="preserve">   </w:t>
      </w:r>
      <w:r w:rsidRPr="00363C8C"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数据异常处理</w:t>
      </w:r>
      <w:r w:rsidRPr="00363C8C">
        <w:rPr>
          <w:rFonts w:hint="eastAsia"/>
          <w:b/>
          <w:bCs/>
        </w:rPr>
        <w:t>：</w:t>
      </w:r>
    </w:p>
    <w:p w14:paraId="1A49CE09" w14:textId="69AB5226" w:rsidR="00756F53" w:rsidRDefault="00756F53" w:rsidP="00756F53">
      <w:pPr>
        <w:ind w:leftChars="250" w:left="500"/>
      </w:pPr>
      <w:r>
        <w:rPr>
          <w:rFonts w:hint="eastAsia"/>
        </w:rPr>
        <w:t xml:space="preserve">     </w:t>
      </w:r>
      <w:r>
        <w:rPr>
          <w:rFonts w:hint="eastAsia"/>
        </w:rPr>
        <w:t>如果系统检测到数据异常（如数据缺失或格式错误），管理员会收到提示</w:t>
      </w:r>
      <w:r>
        <w:rPr>
          <w:rFonts w:hint="eastAsia"/>
        </w:rPr>
        <w:t>；</w:t>
      </w:r>
    </w:p>
    <w:p w14:paraId="4505F60F" w14:textId="42C4BC9B" w:rsidR="00472C60" w:rsidRPr="00756F53" w:rsidRDefault="00756F53" w:rsidP="00756F53">
      <w:pPr>
        <w:ind w:leftChars="250" w:left="50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管理员可以选择重新运行数据收集和处理流程，或手动调整数据。</w:t>
      </w:r>
    </w:p>
    <w:p w14:paraId="40962A44" w14:textId="77777777" w:rsidR="00D077E9" w:rsidRDefault="00000000">
      <w:pPr>
        <w:pStyle w:val="1"/>
        <w:ind w:left="360" w:hanging="360"/>
      </w:pPr>
      <w:bookmarkStart w:id="10" w:name="_Toc498832886"/>
      <w:r>
        <w:rPr>
          <w:rFonts w:hint="eastAsia"/>
        </w:rPr>
        <w:t>逻辑视图</w:t>
      </w:r>
      <w:bookmarkEnd w:id="10"/>
    </w:p>
    <w:p w14:paraId="318B054B" w14:textId="4BED32A1" w:rsidR="009B053A" w:rsidRDefault="00000000" w:rsidP="009B053A">
      <w:pPr>
        <w:pStyle w:val="2"/>
      </w:pPr>
      <w:bookmarkStart w:id="11" w:name="_Toc498832887"/>
      <w:r>
        <w:rPr>
          <w:rFonts w:hint="eastAsia"/>
        </w:rPr>
        <w:t>概述</w:t>
      </w:r>
      <w:bookmarkEnd w:id="11"/>
    </w:p>
    <w:p w14:paraId="7CF5C5C1" w14:textId="256DC818" w:rsidR="009B053A" w:rsidRDefault="009B053A" w:rsidP="009B053A">
      <w:pPr>
        <w:ind w:left="720"/>
      </w:pPr>
      <w:r>
        <w:rPr>
          <w:rFonts w:hint="eastAsia"/>
        </w:rPr>
        <w:t>旅游服务平台系统的逻辑视图由主要的三个包组成：</w:t>
      </w:r>
    </w:p>
    <w:p w14:paraId="655742EE" w14:textId="3C295886" w:rsidR="009B053A" w:rsidRPr="009B053A" w:rsidRDefault="009B053A" w:rsidP="009B053A">
      <w:pPr>
        <w:ind w:left="720"/>
        <w:rPr>
          <w:b/>
          <w:bCs/>
        </w:rPr>
      </w:pPr>
      <w:r w:rsidRPr="009B053A">
        <w:rPr>
          <w:rFonts w:hint="eastAsia"/>
          <w:b/>
          <w:bCs/>
        </w:rPr>
        <w:t>模型（Model）包括:</w:t>
      </w:r>
    </w:p>
    <w:p w14:paraId="41FC2375" w14:textId="249FF4F6" w:rsidR="009B053A" w:rsidRDefault="009B053A" w:rsidP="009B053A">
      <w:pPr>
        <w:ind w:left="720"/>
      </w:pPr>
      <w:r>
        <w:rPr>
          <w:rFonts w:hint="eastAsia"/>
        </w:rPr>
        <w:t>类dao：数据访问，负责数据库操作；</w:t>
      </w:r>
    </w:p>
    <w:p w14:paraId="403726E0" w14:textId="0C7DD503" w:rsidR="009B053A" w:rsidRDefault="009B053A" w:rsidP="009B053A">
      <w:pPr>
        <w:ind w:left="720"/>
      </w:pPr>
      <w:r>
        <w:rPr>
          <w:rFonts w:hint="eastAsia"/>
        </w:rPr>
        <w:t>类entity：数据结构，表示业务对象；</w:t>
      </w:r>
    </w:p>
    <w:p w14:paraId="00FCA9FA" w14:textId="7C8CA546" w:rsidR="009B053A" w:rsidRDefault="009B053A" w:rsidP="009B053A">
      <w:pPr>
        <w:ind w:left="720"/>
      </w:pPr>
      <w:r>
        <w:rPr>
          <w:rFonts w:hint="eastAsia"/>
        </w:rPr>
        <w:t>类service：封装业务逻辑，与dao交互。</w:t>
      </w:r>
    </w:p>
    <w:p w14:paraId="3A994209" w14:textId="77777777" w:rsidR="009B053A" w:rsidRPr="009B053A" w:rsidRDefault="009B053A" w:rsidP="009B053A">
      <w:pPr>
        <w:ind w:left="720"/>
        <w:rPr>
          <w:b/>
          <w:bCs/>
        </w:rPr>
      </w:pPr>
      <w:r w:rsidRPr="009B053A">
        <w:rPr>
          <w:rFonts w:hint="eastAsia"/>
          <w:b/>
          <w:bCs/>
        </w:rPr>
        <w:t>视图（View）包括：</w:t>
      </w:r>
    </w:p>
    <w:p w14:paraId="33E79227" w14:textId="3F3079D9" w:rsidR="009B053A" w:rsidRDefault="009B053A" w:rsidP="009B053A">
      <w:pPr>
        <w:ind w:left="720"/>
      </w:pPr>
      <w:r>
        <w:rPr>
          <w:rFonts w:hint="eastAsia"/>
        </w:rPr>
        <w:t>类client：用户界面，负责与用户交互；</w:t>
      </w:r>
    </w:p>
    <w:p w14:paraId="61C378A2" w14:textId="2F3B6EE4" w:rsidR="009B053A" w:rsidRPr="009B053A" w:rsidRDefault="009B053A" w:rsidP="009B053A">
      <w:pPr>
        <w:ind w:left="720"/>
        <w:rPr>
          <w:b/>
          <w:bCs/>
        </w:rPr>
      </w:pPr>
      <w:r w:rsidRPr="009B053A">
        <w:rPr>
          <w:rFonts w:hint="eastAsia"/>
          <w:b/>
          <w:bCs/>
        </w:rPr>
        <w:t>控制器（Controller）包括：</w:t>
      </w:r>
    </w:p>
    <w:p w14:paraId="79D85026" w14:textId="2DF889D9" w:rsidR="009B053A" w:rsidRDefault="009B053A" w:rsidP="009B053A">
      <w:pPr>
        <w:ind w:left="720"/>
      </w:pPr>
      <w:r>
        <w:rPr>
          <w:rFonts w:hint="eastAsia"/>
        </w:rPr>
        <w:t>类filter：处理请求前后的逻辑；</w:t>
      </w:r>
    </w:p>
    <w:p w14:paraId="014061C9" w14:textId="6D19B16B" w:rsidR="009B053A" w:rsidRDefault="009B053A" w:rsidP="009B053A">
      <w:pPr>
        <w:ind w:left="720"/>
      </w:pPr>
      <w:r>
        <w:rPr>
          <w:rFonts w:hint="eastAsia"/>
        </w:rPr>
        <w:t>类servlet：处理HTTP请求，调度服务逻辑。</w:t>
      </w:r>
    </w:p>
    <w:p w14:paraId="7E9D3AFC" w14:textId="77777777" w:rsidR="002E693F" w:rsidRDefault="002E693F" w:rsidP="009B053A">
      <w:pPr>
        <w:ind w:left="720"/>
      </w:pPr>
    </w:p>
    <w:p w14:paraId="5FB72B95" w14:textId="79784228" w:rsidR="002E693F" w:rsidRDefault="002E693F" w:rsidP="002E693F">
      <w:pPr>
        <w:ind w:left="720"/>
      </w:pPr>
      <w:r>
        <w:rPr>
          <w:rFonts w:hint="eastAsia"/>
        </w:rPr>
        <w:t>逻辑视图：</w:t>
      </w:r>
    </w:p>
    <w:p w14:paraId="265F7346" w14:textId="5BFF0B3B" w:rsidR="002E693F" w:rsidRDefault="004F0D2C" w:rsidP="002E693F">
      <w:pPr>
        <w:ind w:left="720"/>
        <w:rPr>
          <w:rFonts w:hint="eastAsia"/>
        </w:rPr>
      </w:pPr>
      <w:r>
        <w:pict w14:anchorId="070CB6A1">
          <v:shape id="_x0000_i1032" type="#_x0000_t75" style="width:444.6pt;height:178.8pt">
            <v:imagedata r:id="rId32" o:title=""/>
          </v:shape>
        </w:pict>
      </w:r>
    </w:p>
    <w:p w14:paraId="599D4895" w14:textId="77777777" w:rsidR="00D077E9" w:rsidRDefault="00000000">
      <w:pPr>
        <w:pStyle w:val="2"/>
      </w:pPr>
      <w:bookmarkStart w:id="12" w:name="_Toc498832888"/>
      <w:r>
        <w:rPr>
          <w:rFonts w:hint="eastAsia"/>
        </w:rPr>
        <w:lastRenderedPageBreak/>
        <w:t>在构架方面具有重要意义的设计包</w:t>
      </w:r>
      <w:bookmarkEnd w:id="12"/>
    </w:p>
    <w:p w14:paraId="66B700D0" w14:textId="17E5BC98" w:rsidR="004F0D2C" w:rsidRDefault="004F0D2C" w:rsidP="004F0D2C">
      <w:pPr>
        <w:ind w:left="720"/>
      </w:pPr>
      <w:r>
        <w:rPr>
          <w:rFonts w:hint="eastAsia"/>
        </w:rPr>
        <w:t>模型</w:t>
      </w:r>
      <w:r w:rsidR="00E63939">
        <w:rPr>
          <w:rFonts w:hint="eastAsia"/>
        </w:rPr>
        <w:t>（Model）</w:t>
      </w:r>
      <w:r>
        <w:rPr>
          <w:rFonts w:hint="eastAsia"/>
        </w:rPr>
        <w:t>包</w:t>
      </w:r>
      <w:r>
        <w:rPr>
          <w:rFonts w:hint="eastAsia"/>
        </w:rPr>
        <w:t>：</w:t>
      </w:r>
    </w:p>
    <w:p w14:paraId="25E19219" w14:textId="5C80E003" w:rsidR="004F0D2C" w:rsidRDefault="00E63939" w:rsidP="004F0D2C">
      <w:pPr>
        <w:ind w:left="720"/>
      </w:pPr>
      <w:r>
        <w:pict w14:anchorId="00912D3B">
          <v:shape id="_x0000_i1035" type="#_x0000_t75" style="width:382.8pt;height:444pt">
            <v:imagedata r:id="rId33" o:title=""/>
          </v:shape>
        </w:pict>
      </w:r>
    </w:p>
    <w:p w14:paraId="606A1448" w14:textId="2FE5EC21" w:rsidR="00E63939" w:rsidRDefault="00E63939" w:rsidP="004F0D2C">
      <w:pPr>
        <w:ind w:left="720"/>
      </w:pPr>
      <w:r>
        <w:rPr>
          <w:rFonts w:hint="eastAsia"/>
        </w:rPr>
        <w:t>视图（View）包：</w:t>
      </w:r>
    </w:p>
    <w:p w14:paraId="7F6B9104" w14:textId="2BD03856" w:rsidR="00E63939" w:rsidRDefault="00EE1F47" w:rsidP="004F0D2C">
      <w:pPr>
        <w:ind w:left="720"/>
      </w:pPr>
      <w:r>
        <w:lastRenderedPageBreak/>
        <w:pict w14:anchorId="267D3112">
          <v:shape id="_x0000_i1036" type="#_x0000_t75" style="width:300pt;height:186pt">
            <v:imagedata r:id="rId34" o:title=""/>
          </v:shape>
        </w:pict>
      </w:r>
    </w:p>
    <w:p w14:paraId="165D1CA8" w14:textId="04ADFE7C" w:rsidR="00EE1F47" w:rsidRDefault="00EE1F47" w:rsidP="004F0D2C">
      <w:pPr>
        <w:ind w:left="720"/>
      </w:pPr>
      <w:r>
        <w:rPr>
          <w:rFonts w:hint="eastAsia"/>
        </w:rPr>
        <w:t>控制器（Controller）包：</w:t>
      </w:r>
    </w:p>
    <w:p w14:paraId="40195C47" w14:textId="1CEA889E" w:rsidR="00EE1F47" w:rsidRPr="004F0D2C" w:rsidRDefault="002E36A7" w:rsidP="004F0D2C">
      <w:pPr>
        <w:ind w:left="720"/>
        <w:rPr>
          <w:rFonts w:hint="eastAsia"/>
        </w:rPr>
      </w:pPr>
      <w:r>
        <w:pict w14:anchorId="57F63F62">
          <v:shape id="_x0000_i1037" type="#_x0000_t75" style="width:376.8pt;height:277.8pt">
            <v:imagedata r:id="rId35" o:title=""/>
          </v:shape>
        </w:pict>
      </w:r>
    </w:p>
    <w:p w14:paraId="573E6A68" w14:textId="77777777" w:rsidR="00D077E9" w:rsidRDefault="00000000">
      <w:pPr>
        <w:pStyle w:val="1"/>
        <w:ind w:left="360" w:hanging="360"/>
      </w:pPr>
      <w:bookmarkStart w:id="13" w:name="_Toc498832889"/>
      <w:r>
        <w:rPr>
          <w:rFonts w:hint="eastAsia"/>
        </w:rPr>
        <w:t>进程视图</w:t>
      </w:r>
      <w:bookmarkEnd w:id="13"/>
    </w:p>
    <w:p w14:paraId="6AFD1C4F" w14:textId="78CA277E" w:rsidR="002E36A7" w:rsidRDefault="002E36A7" w:rsidP="002E36A7">
      <w:pPr>
        <w:ind w:leftChars="200" w:left="400"/>
      </w:pPr>
      <w:r w:rsidRPr="002E36A7">
        <w:rPr>
          <w:rFonts w:hint="eastAsia"/>
        </w:rPr>
        <w:t>在设计中的该点处，将构想一个单独的进程来为</w:t>
      </w:r>
      <w:r>
        <w:rPr>
          <w:rFonts w:hint="eastAsia"/>
        </w:rPr>
        <w:t>旅游服务平台</w:t>
      </w:r>
      <w:r w:rsidRPr="002E36A7">
        <w:rPr>
          <w:rFonts w:hint="eastAsia"/>
        </w:rPr>
        <w:t>系统提供服务器级别的功能。应用程序功能的线程将作为该进程（应用程序功能已在前一节中列出）的一部分。该系统的进程图如下所示：</w:t>
      </w:r>
    </w:p>
    <w:p w14:paraId="13924100" w14:textId="1CBCC932" w:rsidR="002E36A7" w:rsidRPr="002E36A7" w:rsidRDefault="00542790" w:rsidP="002E36A7">
      <w:pPr>
        <w:ind w:firstLineChars="200" w:firstLine="400"/>
        <w:rPr>
          <w:rFonts w:hint="eastAsia"/>
        </w:rPr>
      </w:pPr>
      <w:r>
        <w:lastRenderedPageBreak/>
        <w:pict w14:anchorId="78CEC752">
          <v:shape id="_x0000_i1038" type="#_x0000_t75" style="width:499.2pt;height:220.2pt">
            <v:imagedata r:id="rId36" o:title=""/>
          </v:shape>
        </w:pict>
      </w:r>
    </w:p>
    <w:p w14:paraId="5A0A91D8" w14:textId="77777777" w:rsidR="00D077E9" w:rsidRDefault="00000000">
      <w:pPr>
        <w:pStyle w:val="1"/>
        <w:ind w:left="360" w:hanging="360"/>
      </w:pPr>
      <w:bookmarkStart w:id="14" w:name="_Toc498832890"/>
      <w:r>
        <w:rPr>
          <w:rFonts w:hint="eastAsia"/>
        </w:rPr>
        <w:t>部署视图</w:t>
      </w:r>
      <w:bookmarkEnd w:id="14"/>
    </w:p>
    <w:p w14:paraId="2B0B2A69" w14:textId="23ADF75A" w:rsidR="00542790" w:rsidRDefault="00542790" w:rsidP="00542790">
      <w:pPr>
        <w:ind w:leftChars="200" w:left="400"/>
      </w:pPr>
      <w:r w:rsidRPr="002E36A7">
        <w:rPr>
          <w:rFonts w:hint="eastAsia"/>
        </w:rPr>
        <w:t>该系统的</w:t>
      </w:r>
      <w:r>
        <w:rPr>
          <w:rFonts w:hint="eastAsia"/>
        </w:rPr>
        <w:t>部署视图</w:t>
      </w:r>
      <w:r w:rsidRPr="002E36A7">
        <w:rPr>
          <w:rFonts w:hint="eastAsia"/>
        </w:rPr>
        <w:t>如下所示：</w:t>
      </w:r>
    </w:p>
    <w:p w14:paraId="143B368E" w14:textId="1279A33B" w:rsidR="00542790" w:rsidRPr="00542790" w:rsidRDefault="00550BDB" w:rsidP="00542790">
      <w:pPr>
        <w:ind w:leftChars="200" w:left="400"/>
        <w:rPr>
          <w:rFonts w:hint="eastAsia"/>
        </w:rPr>
      </w:pPr>
      <w:r>
        <w:pict w14:anchorId="1AF6372C">
          <v:shape id="_x0000_i1055" type="#_x0000_t75" style="width:264pt;height:352.2pt">
            <v:imagedata r:id="rId37" o:title=""/>
          </v:shape>
        </w:pict>
      </w:r>
    </w:p>
    <w:p w14:paraId="5EB61ECD" w14:textId="77777777" w:rsidR="00D077E9" w:rsidRDefault="00000000">
      <w:pPr>
        <w:pStyle w:val="1"/>
        <w:ind w:left="360" w:hanging="360"/>
      </w:pPr>
      <w:bookmarkStart w:id="15" w:name="_Toc498832891"/>
      <w:r>
        <w:rPr>
          <w:rFonts w:hint="eastAsia"/>
        </w:rPr>
        <w:lastRenderedPageBreak/>
        <w:t>实施视图</w:t>
      </w:r>
      <w:bookmarkEnd w:id="15"/>
    </w:p>
    <w:p w14:paraId="279C45A1" w14:textId="77777777" w:rsidR="00D077E9" w:rsidRDefault="00000000">
      <w:pPr>
        <w:pStyle w:val="2"/>
      </w:pPr>
      <w:bookmarkStart w:id="16" w:name="_Toc498832892"/>
      <w:r>
        <w:rPr>
          <w:rFonts w:hint="eastAsia"/>
        </w:rPr>
        <w:t>概述</w:t>
      </w:r>
      <w:bookmarkEnd w:id="16"/>
    </w:p>
    <w:p w14:paraId="5C6F5871" w14:textId="2423FEED" w:rsidR="00B512B1" w:rsidRDefault="00B512B1" w:rsidP="004E65B4">
      <w:pPr>
        <w:ind w:leftChars="350" w:left="700"/>
      </w:pPr>
      <w:r w:rsidRPr="00C53211">
        <w:rPr>
          <w:rFonts w:hint="eastAsia"/>
          <w:b/>
          <w:bCs/>
        </w:rPr>
        <w:t>用户页面层：</w:t>
      </w:r>
      <w:r>
        <w:rPr>
          <w:rFonts w:hint="eastAsia"/>
        </w:rPr>
        <w:t>包括</w:t>
      </w:r>
      <w:r w:rsidR="004E65B4">
        <w:rPr>
          <w:rFonts w:hint="eastAsia"/>
        </w:rPr>
        <w:t>登陆页面、注册页面、主页、购买页面、资讯页面、线路页面、酒店预订页面、个人中心页面、</w:t>
      </w:r>
      <w:r w:rsidR="00107B2B">
        <w:rPr>
          <w:rFonts w:hint="eastAsia"/>
        </w:rPr>
        <w:t>景点</w:t>
      </w:r>
      <w:r w:rsidR="004E65B4">
        <w:rPr>
          <w:rFonts w:hint="eastAsia"/>
        </w:rPr>
        <w:t>页面、管理员管理页面</w:t>
      </w:r>
      <w:r>
        <w:rPr>
          <w:rFonts w:hint="eastAsia"/>
        </w:rPr>
        <w:t>；</w:t>
      </w:r>
    </w:p>
    <w:p w14:paraId="4AD8034A" w14:textId="6D4C3F39" w:rsidR="00B512B1" w:rsidRDefault="00B512B1" w:rsidP="00C53211">
      <w:pPr>
        <w:ind w:leftChars="350" w:left="700"/>
      </w:pPr>
      <w:r w:rsidRPr="00C53211">
        <w:rPr>
          <w:rFonts w:hint="eastAsia"/>
          <w:b/>
          <w:bCs/>
        </w:rPr>
        <w:t>服务层：</w:t>
      </w:r>
      <w:r w:rsidR="00C53211">
        <w:rPr>
          <w:rFonts w:hint="eastAsia"/>
        </w:rPr>
        <w:t>包括用户管理服务、订单处理服务、景点处理服务、酒店处理服务、线路处理服务、资讯处理服务、门票处理服务、评论处理服务、预订服务</w:t>
      </w:r>
      <w:r w:rsidR="00D07569">
        <w:rPr>
          <w:rFonts w:hint="eastAsia"/>
        </w:rPr>
        <w:t>、登陆注册服务</w:t>
      </w:r>
      <w:r w:rsidR="00C53211">
        <w:rPr>
          <w:rFonts w:hint="eastAsia"/>
        </w:rPr>
        <w:t>；</w:t>
      </w:r>
    </w:p>
    <w:p w14:paraId="5EDA4471" w14:textId="0DB2A3F2" w:rsidR="00C53211" w:rsidRDefault="00C53211" w:rsidP="00C53211">
      <w:pPr>
        <w:ind w:leftChars="350" w:left="700"/>
      </w:pPr>
      <w:r w:rsidRPr="00C53211">
        <w:rPr>
          <w:rFonts w:hint="eastAsia"/>
          <w:b/>
          <w:bCs/>
        </w:rPr>
        <w:t>数据层：</w:t>
      </w:r>
      <w:r>
        <w:rPr>
          <w:rFonts w:hint="eastAsia"/>
        </w:rPr>
        <w:t>包括userDB、adminDB、categoryDB、commentsDB、newsDB、roomDB、ordersDB、routeDB、scenicDB、ticketDB、ydxxDB；</w:t>
      </w:r>
    </w:p>
    <w:p w14:paraId="0167C129" w14:textId="5516564A" w:rsidR="00C53211" w:rsidRPr="00B512B1" w:rsidRDefault="008B773C" w:rsidP="00C53211">
      <w:pPr>
        <w:ind w:leftChars="350" w:left="700"/>
        <w:rPr>
          <w:rFonts w:hint="eastAsia"/>
        </w:rPr>
      </w:pPr>
      <w:r>
        <w:pict w14:anchorId="6A6F4641">
          <v:shape id="_x0000_i1061" type="#_x0000_t75" style="width:390pt;height:107.4pt">
            <v:imagedata r:id="rId38" o:title=""/>
          </v:shape>
        </w:pict>
      </w:r>
    </w:p>
    <w:p w14:paraId="65564912" w14:textId="77777777" w:rsidR="00D077E9" w:rsidRDefault="00000000">
      <w:pPr>
        <w:pStyle w:val="2"/>
      </w:pPr>
      <w:bookmarkStart w:id="17" w:name="_Toc498832893"/>
      <w:r>
        <w:rPr>
          <w:rFonts w:hint="eastAsia"/>
        </w:rPr>
        <w:t>层</w:t>
      </w:r>
      <w:bookmarkEnd w:id="17"/>
    </w:p>
    <w:p w14:paraId="783CECF6" w14:textId="7DB6721F" w:rsidR="008B773C" w:rsidRPr="008B773C" w:rsidRDefault="008B773C" w:rsidP="008B773C">
      <w:pPr>
        <w:ind w:leftChars="350" w:left="700"/>
        <w:rPr>
          <w:b/>
          <w:bCs/>
        </w:rPr>
      </w:pPr>
      <w:r w:rsidRPr="008B773C">
        <w:rPr>
          <w:rFonts w:hint="eastAsia"/>
          <w:b/>
          <w:bCs/>
        </w:rPr>
        <w:t>用户页面层</w:t>
      </w:r>
      <w:r w:rsidRPr="008B773C">
        <w:rPr>
          <w:rFonts w:hint="eastAsia"/>
          <w:b/>
          <w:bCs/>
        </w:rPr>
        <w:t>：</w:t>
      </w:r>
    </w:p>
    <w:p w14:paraId="001C4043" w14:textId="42D975D1" w:rsidR="008B773C" w:rsidRDefault="00107B2B" w:rsidP="008B773C">
      <w:pPr>
        <w:ind w:leftChars="350" w:left="700"/>
      </w:pPr>
      <w:r>
        <w:pict w14:anchorId="2E349BE7">
          <v:shape id="_x0000_i1064" type="#_x0000_t75" style="width:433.8pt;height:246.6pt">
            <v:imagedata r:id="rId39" o:title=""/>
          </v:shape>
        </w:pict>
      </w:r>
    </w:p>
    <w:p w14:paraId="5D481AC5" w14:textId="41CA162A" w:rsidR="00107B2B" w:rsidRDefault="00107B2B" w:rsidP="008B773C">
      <w:pPr>
        <w:ind w:leftChars="350" w:left="700"/>
      </w:pPr>
      <w:r>
        <w:rPr>
          <w:rFonts w:hint="eastAsia"/>
        </w:rPr>
        <w:t>服务层：</w:t>
      </w:r>
    </w:p>
    <w:p w14:paraId="0E2F9374" w14:textId="53A1580F" w:rsidR="00107B2B" w:rsidRDefault="00A02405" w:rsidP="008B773C">
      <w:pPr>
        <w:ind w:leftChars="350" w:left="700"/>
      </w:pPr>
      <w:r>
        <w:lastRenderedPageBreak/>
        <w:pict w14:anchorId="66576D93">
          <v:shape id="_x0000_i1067" type="#_x0000_t75" style="width:429pt;height:255pt">
            <v:imagedata r:id="rId40" o:title=""/>
          </v:shape>
        </w:pict>
      </w:r>
    </w:p>
    <w:p w14:paraId="1F68791B" w14:textId="0DABFAD5" w:rsidR="00A02405" w:rsidRDefault="00A02405" w:rsidP="008B773C">
      <w:pPr>
        <w:ind w:leftChars="350" w:left="700"/>
      </w:pPr>
      <w:r>
        <w:rPr>
          <w:rFonts w:hint="eastAsia"/>
        </w:rPr>
        <w:t>数据层：</w:t>
      </w:r>
    </w:p>
    <w:p w14:paraId="7AF0FF1D" w14:textId="6843CFB7" w:rsidR="00D077E9" w:rsidRDefault="00A02405" w:rsidP="00A02405">
      <w:pPr>
        <w:ind w:leftChars="350" w:left="700"/>
        <w:rPr>
          <w:rFonts w:hint="eastAsia"/>
        </w:rPr>
      </w:pPr>
      <w:r>
        <w:pict w14:anchorId="26002157">
          <v:shape id="_x0000_i1072" type="#_x0000_t75" style="width:429pt;height:253.8pt">
            <v:imagedata r:id="rId41" o:title=""/>
          </v:shape>
        </w:pict>
      </w:r>
    </w:p>
    <w:p w14:paraId="0A77EF9A" w14:textId="77777777" w:rsidR="00D077E9" w:rsidRDefault="00000000">
      <w:pPr>
        <w:pStyle w:val="1"/>
        <w:ind w:left="360" w:hanging="360"/>
      </w:pPr>
      <w:bookmarkStart w:id="18" w:name="_Toc498832894"/>
      <w:r>
        <w:rPr>
          <w:rFonts w:hint="eastAsia"/>
        </w:rPr>
        <w:t>数据视图（可选）</w:t>
      </w:r>
      <w:bookmarkEnd w:id="18"/>
    </w:p>
    <w:p w14:paraId="362FA85C" w14:textId="77777777" w:rsidR="00D077E9" w:rsidRDefault="00000000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14:paraId="5D5A9ADA" w14:textId="77777777" w:rsidR="00D077E9" w:rsidRDefault="00000000">
      <w:pPr>
        <w:pStyle w:val="1"/>
        <w:ind w:left="360" w:hanging="360"/>
      </w:pPr>
      <w:bookmarkStart w:id="19" w:name="_Toc498832895"/>
      <w:r>
        <w:rPr>
          <w:rFonts w:hint="eastAsia"/>
        </w:rPr>
        <w:t>大小和性能</w:t>
      </w:r>
      <w:bookmarkEnd w:id="19"/>
    </w:p>
    <w:p w14:paraId="636E3A4D" w14:textId="5A066318" w:rsidR="00A02405" w:rsidRPr="00A02405" w:rsidRDefault="00A02405" w:rsidP="00AB76FA">
      <w:pPr>
        <w:ind w:leftChars="350" w:left="700"/>
        <w:rPr>
          <w:rFonts w:hint="eastAsia"/>
        </w:rPr>
      </w:pPr>
      <w:r w:rsidRPr="00A02405">
        <w:rPr>
          <w:rFonts w:hint="eastAsia"/>
        </w:rPr>
        <w:t>按照设计，该软件能够</w:t>
      </w:r>
      <w:r w:rsidR="00910062">
        <w:rPr>
          <w:rFonts w:hint="eastAsia"/>
        </w:rPr>
        <w:t>支持多名</w:t>
      </w:r>
      <w:r w:rsidR="00AB76FA">
        <w:rPr>
          <w:rFonts w:hint="eastAsia"/>
        </w:rPr>
        <w:t>（1000）</w:t>
      </w:r>
      <w:r w:rsidRPr="00A02405">
        <w:rPr>
          <w:rFonts w:hint="eastAsia"/>
        </w:rPr>
        <w:t>并行用户，可以通过提供多级寻呼网关来实现，也可以通过在同一层内提供附加的寻呼网关系统来实现。</w:t>
      </w:r>
    </w:p>
    <w:p w14:paraId="5235E56C" w14:textId="77777777" w:rsidR="00D077E9" w:rsidRDefault="00000000">
      <w:pPr>
        <w:pStyle w:val="1"/>
        <w:ind w:left="360" w:hanging="360"/>
      </w:pPr>
      <w:bookmarkStart w:id="20" w:name="_Toc498832896"/>
      <w:r>
        <w:rPr>
          <w:rFonts w:hint="eastAsia"/>
        </w:rPr>
        <w:lastRenderedPageBreak/>
        <w:t>质量</w:t>
      </w:r>
      <w:bookmarkEnd w:id="20"/>
    </w:p>
    <w:p w14:paraId="78AF4FA6" w14:textId="6ED3635F" w:rsidR="0027485C" w:rsidRDefault="00910062" w:rsidP="00476FF7">
      <w:pPr>
        <w:ind w:leftChars="350" w:left="700"/>
      </w:pPr>
      <w:r w:rsidRPr="00910062">
        <w:rPr>
          <w:rFonts w:hint="eastAsia"/>
        </w:rPr>
        <w:t>上述软件支持现有的</w:t>
      </w:r>
      <w:r>
        <w:rPr>
          <w:rFonts w:hint="eastAsia"/>
        </w:rPr>
        <w:t>MVC软件架构</w:t>
      </w:r>
      <w:r w:rsidRPr="00910062">
        <w:rPr>
          <w:rFonts w:hint="eastAsia"/>
        </w:rPr>
        <w:t>，与现有的</w:t>
      </w:r>
      <w:r>
        <w:rPr>
          <w:rFonts w:hint="eastAsia"/>
        </w:rPr>
        <w:t>Apache Tomcat</w:t>
      </w:r>
      <w:r w:rsidRPr="00910062">
        <w:rPr>
          <w:rFonts w:hint="eastAsia"/>
        </w:rPr>
        <w:t>服务器连接，并提供一个自描述的用户界面。</w:t>
      </w:r>
    </w:p>
    <w:sectPr w:rsidR="0027485C">
      <w:headerReference w:type="default" r:id="rId42"/>
      <w:footerReference w:type="default" r:id="rId4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D3B7A" w14:textId="77777777" w:rsidR="00CD66C1" w:rsidRDefault="00CD66C1">
      <w:pPr>
        <w:spacing w:line="240" w:lineRule="auto"/>
      </w:pPr>
      <w:r>
        <w:separator/>
      </w:r>
    </w:p>
  </w:endnote>
  <w:endnote w:type="continuationSeparator" w:id="0">
    <w:p w14:paraId="72FB961D" w14:textId="77777777" w:rsidR="00CD66C1" w:rsidRDefault="00CD6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077E9" w14:paraId="43CDB8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8F4075" w14:textId="77777777" w:rsidR="00D077E9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A8ACFC" w14:textId="71BBD14C" w:rsidR="00D077E9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7485C">
            <w:rPr>
              <w:rFonts w:ascii="Times New Roman" w:hint="eastAsia"/>
            </w:rPr>
            <w:t>&lt;</w:t>
          </w:r>
          <w:r w:rsidR="007D797F">
            <w:rPr>
              <w:rFonts w:ascii="Times New Roman" w:hint="eastAsia"/>
            </w:rPr>
            <w:t>华夏公司</w:t>
          </w:r>
          <w:r w:rsidR="0027485C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7D797F">
            <w:rPr>
              <w:rFonts w:ascii="Times New Roman" w:hint="eastAsia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010946" w14:textId="77777777" w:rsidR="00D077E9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>
            <w:rPr>
              <w:rStyle w:val="a8"/>
              <w:rFonts w:ascii="Times New Roman"/>
            </w:rPr>
            <w:t>3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>
            <w:rPr>
              <w:rStyle w:val="a8"/>
            </w:rPr>
            <w:t>1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14:paraId="4629A430" w14:textId="77777777" w:rsidR="00D077E9" w:rsidRDefault="00D077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6A51A" w14:textId="77777777" w:rsidR="00CD66C1" w:rsidRDefault="00CD66C1">
      <w:pPr>
        <w:spacing w:line="240" w:lineRule="auto"/>
      </w:pPr>
      <w:r>
        <w:separator/>
      </w:r>
    </w:p>
  </w:footnote>
  <w:footnote w:type="continuationSeparator" w:id="0">
    <w:p w14:paraId="61C5827C" w14:textId="77777777" w:rsidR="00CD66C1" w:rsidRDefault="00CD66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3F00" w14:textId="77777777" w:rsidR="00D077E9" w:rsidRDefault="00D077E9">
    <w:pPr>
      <w:rPr>
        <w:sz w:val="24"/>
      </w:rPr>
    </w:pPr>
  </w:p>
  <w:p w14:paraId="7058BD36" w14:textId="77777777" w:rsidR="00D077E9" w:rsidRDefault="00D077E9">
    <w:pPr>
      <w:pBdr>
        <w:top w:val="single" w:sz="6" w:space="1" w:color="auto"/>
      </w:pBdr>
      <w:rPr>
        <w:sz w:val="24"/>
      </w:rPr>
    </w:pPr>
  </w:p>
  <w:p w14:paraId="175FB522" w14:textId="33DD87AB" w:rsidR="00D077E9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0233A">
      <w:rPr>
        <w:rFonts w:ascii="Arial" w:hAnsi="Arial" w:hint="eastAsia"/>
        <w:b/>
        <w:sz w:val="36"/>
      </w:rPr>
      <w:t>&lt;</w:t>
    </w:r>
    <w:r w:rsidR="0090233A">
      <w:rPr>
        <w:rFonts w:ascii="Arial" w:hAnsi="Arial" w:hint="eastAsia"/>
        <w:b/>
        <w:sz w:val="36"/>
      </w:rPr>
      <w:t>华夏公司</w:t>
    </w:r>
    <w:r w:rsidR="0090233A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4DB49E36" w14:textId="77777777" w:rsidR="00D077E9" w:rsidRDefault="00D077E9">
    <w:pPr>
      <w:pBdr>
        <w:bottom w:val="single" w:sz="6" w:space="1" w:color="auto"/>
      </w:pBdr>
      <w:jc w:val="right"/>
      <w:rPr>
        <w:sz w:val="24"/>
      </w:rPr>
    </w:pPr>
  </w:p>
  <w:p w14:paraId="252654B0" w14:textId="77777777" w:rsidR="00D077E9" w:rsidRDefault="00D077E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77E9" w14:paraId="0DB2A791" w14:textId="77777777">
      <w:tc>
        <w:tcPr>
          <w:tcW w:w="6379" w:type="dxa"/>
        </w:tcPr>
        <w:p w14:paraId="689E4AC8" w14:textId="5C6AB7D2" w:rsidR="00D077E9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27485C">
            <w:rPr>
              <w:rFonts w:ascii="Times New Roman" w:hint="eastAsia"/>
            </w:rPr>
            <w:t>&lt;</w:t>
          </w:r>
          <w:r w:rsidR="007D797F">
            <w:rPr>
              <w:rFonts w:ascii="Times New Roman" w:hint="eastAsia"/>
            </w:rPr>
            <w:t>旅游服务平台</w:t>
          </w:r>
          <w:r w:rsidR="0027485C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BA7C163" w14:textId="77777777" w:rsidR="00D077E9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D077E9" w14:paraId="594E76D9" w14:textId="77777777">
      <w:tc>
        <w:tcPr>
          <w:tcW w:w="6379" w:type="dxa"/>
        </w:tcPr>
        <w:p w14:paraId="19D32CC9" w14:textId="6B22C2F5" w:rsidR="00D077E9" w:rsidRDefault="007D797F">
          <w:r>
            <w:rPr>
              <w:rFonts w:ascii="Times New Roman" w:hint="eastAsia"/>
            </w:rPr>
            <w:t>设计文档</w:t>
          </w:r>
        </w:p>
      </w:tc>
      <w:tc>
        <w:tcPr>
          <w:tcW w:w="3179" w:type="dxa"/>
        </w:tcPr>
        <w:p w14:paraId="5569DCF5" w14:textId="7FE9D971" w:rsidR="00D077E9" w:rsidRDefault="00000000">
          <w:r>
            <w:rPr>
              <w:rFonts w:ascii="Times New Roman"/>
            </w:rPr>
            <w:t xml:space="preserve">  Date:  &lt;</w:t>
          </w:r>
          <w:r w:rsidR="007D797F">
            <w:rPr>
              <w:rFonts w:ascii="Times New Roman" w:hint="eastAsia"/>
            </w:rPr>
            <w:t>25</w:t>
          </w:r>
          <w:r>
            <w:rPr>
              <w:rFonts w:ascii="Times New Roman"/>
            </w:rPr>
            <w:t>/</w:t>
          </w:r>
          <w:r w:rsidR="007D797F">
            <w:rPr>
              <w:rFonts w:ascii="Times New Roman" w:hint="eastAsia"/>
            </w:rPr>
            <w:t>09</w:t>
          </w:r>
          <w:r>
            <w:rPr>
              <w:rFonts w:ascii="Times New Roman"/>
            </w:rPr>
            <w:t>/</w:t>
          </w:r>
          <w:r w:rsidR="007D797F">
            <w:rPr>
              <w:rFonts w:ascii="Times New Roman" w:hint="eastAsia"/>
            </w:rPr>
            <w:t>24</w:t>
          </w:r>
          <w:r>
            <w:rPr>
              <w:rFonts w:ascii="Times New Roman"/>
            </w:rPr>
            <w:t>&gt;</w:t>
          </w:r>
        </w:p>
      </w:tc>
    </w:tr>
    <w:tr w:rsidR="00D077E9" w14:paraId="4DC6F337" w14:textId="77777777">
      <w:tc>
        <w:tcPr>
          <w:tcW w:w="9558" w:type="dxa"/>
          <w:gridSpan w:val="2"/>
        </w:tcPr>
        <w:p w14:paraId="3232467D" w14:textId="77777777" w:rsidR="00D077E9" w:rsidRDefault="00000000">
          <w:r>
            <w:rPr>
              <w:rFonts w:ascii="Times New Roman"/>
            </w:rPr>
            <w:t>&lt;document identifier&gt;</w:t>
          </w:r>
        </w:p>
      </w:tc>
    </w:tr>
  </w:tbl>
  <w:p w14:paraId="646D5B98" w14:textId="77777777" w:rsidR="00D077E9" w:rsidRDefault="00D077E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CF184956"/>
    <w:lvl w:ilvl="0">
      <w:start w:val="1"/>
      <w:numFmt w:val="decimal"/>
      <w:pStyle w:val="1"/>
      <w:lvlText w:val="%1."/>
      <w:lvlJc w:val="left"/>
      <w:rPr>
        <w:b/>
        <w:bCs/>
        <w:sz w:val="24"/>
        <w:szCs w:val="24"/>
      </w:rPr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817DDD"/>
    <w:multiLevelType w:val="multilevel"/>
    <w:tmpl w:val="BA36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084084"/>
    <w:multiLevelType w:val="multilevel"/>
    <w:tmpl w:val="9C1A41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3427FA"/>
    <w:multiLevelType w:val="multilevel"/>
    <w:tmpl w:val="9D78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0708029">
    <w:abstractNumId w:val="0"/>
  </w:num>
  <w:num w:numId="2" w16cid:durableId="672419654">
    <w:abstractNumId w:val="11"/>
  </w:num>
  <w:num w:numId="3" w16cid:durableId="1905330888">
    <w:abstractNumId w:val="22"/>
  </w:num>
  <w:num w:numId="4" w16cid:durableId="969483936">
    <w:abstractNumId w:val="17"/>
  </w:num>
  <w:num w:numId="5" w16cid:durableId="2097747371">
    <w:abstractNumId w:val="16"/>
  </w:num>
  <w:num w:numId="6" w16cid:durableId="1699969363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197699378">
    <w:abstractNumId w:val="2"/>
  </w:num>
  <w:num w:numId="8" w16cid:durableId="1386220504">
    <w:abstractNumId w:val="21"/>
  </w:num>
  <w:num w:numId="9" w16cid:durableId="284701224">
    <w:abstractNumId w:val="4"/>
  </w:num>
  <w:num w:numId="10" w16cid:durableId="1730886785">
    <w:abstractNumId w:val="12"/>
  </w:num>
  <w:num w:numId="11" w16cid:durableId="1696079405">
    <w:abstractNumId w:val="10"/>
  </w:num>
  <w:num w:numId="12" w16cid:durableId="1522089011">
    <w:abstractNumId w:val="20"/>
  </w:num>
  <w:num w:numId="13" w16cid:durableId="659968839">
    <w:abstractNumId w:val="9"/>
  </w:num>
  <w:num w:numId="14" w16cid:durableId="478962837">
    <w:abstractNumId w:val="5"/>
  </w:num>
  <w:num w:numId="15" w16cid:durableId="2514317">
    <w:abstractNumId w:val="19"/>
  </w:num>
  <w:num w:numId="16" w16cid:durableId="1151408654">
    <w:abstractNumId w:val="15"/>
  </w:num>
  <w:num w:numId="17" w16cid:durableId="1098789560">
    <w:abstractNumId w:val="7"/>
  </w:num>
  <w:num w:numId="18" w16cid:durableId="2100448185">
    <w:abstractNumId w:val="13"/>
  </w:num>
  <w:num w:numId="19" w16cid:durableId="1063991953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79853980">
    <w:abstractNumId w:val="8"/>
  </w:num>
  <w:num w:numId="21" w16cid:durableId="1677459809">
    <w:abstractNumId w:val="18"/>
  </w:num>
  <w:num w:numId="22" w16cid:durableId="1022393317">
    <w:abstractNumId w:val="6"/>
  </w:num>
  <w:num w:numId="23" w16cid:durableId="157161830">
    <w:abstractNumId w:val="14"/>
  </w:num>
  <w:num w:numId="24" w16cid:durableId="1352728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485C"/>
    <w:rsid w:val="00037E2F"/>
    <w:rsid w:val="000D48DE"/>
    <w:rsid w:val="00107B2B"/>
    <w:rsid w:val="00177BBD"/>
    <w:rsid w:val="001D73CC"/>
    <w:rsid w:val="0027485C"/>
    <w:rsid w:val="002E36A7"/>
    <w:rsid w:val="002E693F"/>
    <w:rsid w:val="00363C8C"/>
    <w:rsid w:val="00414F9E"/>
    <w:rsid w:val="00472C60"/>
    <w:rsid w:val="00476FF7"/>
    <w:rsid w:val="00480922"/>
    <w:rsid w:val="004B1E1A"/>
    <w:rsid w:val="004E13A7"/>
    <w:rsid w:val="004E65B4"/>
    <w:rsid w:val="004F0D2C"/>
    <w:rsid w:val="005161B6"/>
    <w:rsid w:val="00542790"/>
    <w:rsid w:val="00543626"/>
    <w:rsid w:val="00550BDB"/>
    <w:rsid w:val="006050F2"/>
    <w:rsid w:val="0064546D"/>
    <w:rsid w:val="00664129"/>
    <w:rsid w:val="006A1AEA"/>
    <w:rsid w:val="00756F53"/>
    <w:rsid w:val="007D797F"/>
    <w:rsid w:val="008B773C"/>
    <w:rsid w:val="008D154C"/>
    <w:rsid w:val="0090233A"/>
    <w:rsid w:val="00910062"/>
    <w:rsid w:val="0092530F"/>
    <w:rsid w:val="00960703"/>
    <w:rsid w:val="009B053A"/>
    <w:rsid w:val="00A02405"/>
    <w:rsid w:val="00A11D9A"/>
    <w:rsid w:val="00A34DF1"/>
    <w:rsid w:val="00A60E87"/>
    <w:rsid w:val="00AA1BC7"/>
    <w:rsid w:val="00AB76FA"/>
    <w:rsid w:val="00B512B1"/>
    <w:rsid w:val="00B74BAA"/>
    <w:rsid w:val="00BB6BC1"/>
    <w:rsid w:val="00C53211"/>
    <w:rsid w:val="00C56AEE"/>
    <w:rsid w:val="00CD66C1"/>
    <w:rsid w:val="00D07569"/>
    <w:rsid w:val="00D077E9"/>
    <w:rsid w:val="00E63939"/>
    <w:rsid w:val="00EE1F47"/>
    <w:rsid w:val="00F3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98D7F8"/>
  <w15:chartTrackingRefBased/>
  <w15:docId w15:val="{404051AE-D8AE-4135-A589-FD26761B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405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0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QQ%E4%B8%8B%E8%BD%BD\RUP2000\RUP2000\RationalUnifiedProcess.zh_cn\examples\csports\ex_navmap.htm" TargetMode="External"/><Relationship Id="rId18" Type="http://schemas.openxmlformats.org/officeDocument/2006/relationships/hyperlink" Target="file:///D:\QQ%E4%B8%8B%E8%BD%BD\RUP2000\RUP2000\RationalUnifiedProcess.zh_cn\examples\csports\ex_uc_prtadrpt1.htm" TargetMode="External"/><Relationship Id="rId26" Type="http://schemas.openxmlformats.org/officeDocument/2006/relationships/image" Target="media/image2.jpeg"/><Relationship Id="rId39" Type="http://schemas.openxmlformats.org/officeDocument/2006/relationships/image" Target="media/image15.jpeg"/><Relationship Id="rId21" Type="http://schemas.openxmlformats.org/officeDocument/2006/relationships/hyperlink" Target="file:///D:\QQ%E4%B8%8B%E8%BD%BD\RUP2000\RUP2000\RationalUnifiedProcess.zh_cn\examples\csports\ex_uc_rdcntnt1.htm" TargetMode="External"/><Relationship Id="rId34" Type="http://schemas.openxmlformats.org/officeDocument/2006/relationships/image" Target="media/image10.jpeg"/><Relationship Id="rId42" Type="http://schemas.openxmlformats.org/officeDocument/2006/relationships/header" Target="header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D:\QQ%E4%B8%8B%E8%BD%BD\RUP2000\RUP2000\RationalUnifiedProcess.zh_cn\examples\csports\ex_uc_edprf1.htm" TargetMode="External"/><Relationship Id="rId29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QQ%E4%B8%8B%E8%BD%BD\RUP2000\RUP2000\RationalUnifiedProcess.zh_cn\examples\csports\ex_crdesbrf.htm" TargetMode="External"/><Relationship Id="rId24" Type="http://schemas.openxmlformats.org/officeDocument/2006/relationships/hyperlink" Target="file:///D:\QQ%E4%B8%8B%E8%BD%BD\RUP2000\RUP2000\RationalUnifiedProcess.zh_cn\examples\csports\ex_uc_subsc1.htm" TargetMode="External"/><Relationship Id="rId32" Type="http://schemas.openxmlformats.org/officeDocument/2006/relationships/image" Target="media/image8.jpeg"/><Relationship Id="rId37" Type="http://schemas.openxmlformats.org/officeDocument/2006/relationships/image" Target="media/image13.jpeg"/><Relationship Id="rId40" Type="http://schemas.openxmlformats.org/officeDocument/2006/relationships/image" Target="media/image16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D:\QQ%E4%B8%8B%E8%BD%BD\RUP2000\RUP2000\RationalUnifiedProcess.zh_cn\examples\csports\ex_uc_appstry1.htm" TargetMode="External"/><Relationship Id="rId23" Type="http://schemas.openxmlformats.org/officeDocument/2006/relationships/hyperlink" Target="file:///D:\QQ%E4%B8%8B%E8%BD%BD\RUP2000\RUP2000\RationalUnifiedProcess.zh_cn\examples\csports\ex_uc_sndpg1.htm" TargetMode="External"/><Relationship Id="rId28" Type="http://schemas.openxmlformats.org/officeDocument/2006/relationships/image" Target="media/image4.jpeg"/><Relationship Id="rId36" Type="http://schemas.openxmlformats.org/officeDocument/2006/relationships/image" Target="media/image12.jpeg"/><Relationship Id="rId10" Type="http://schemas.openxmlformats.org/officeDocument/2006/relationships/hyperlink" Target="file:///D:\QQ%E4%B8%8B%E8%BD%BD\RUP2000\RUP2000\RationalUnifiedProcess.zh_cn\examples\csports\ex_itplan1.htm" TargetMode="External"/><Relationship Id="rId19" Type="http://schemas.openxmlformats.org/officeDocument/2006/relationships/hyperlink" Target="file:///D:\QQ%E4%B8%8B%E8%BD%BD\RUP2000\RUP2000\RationalUnifiedProcess.zh_cn\examples\csports\ex_uc_pstadcnt1.htm" TargetMode="External"/><Relationship Id="rId31" Type="http://schemas.openxmlformats.org/officeDocument/2006/relationships/image" Target="media/image7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QQ%E4%B8%8B%E8%BD%BD\RUP2000\RUP2000\RationalUnifiedProcess.zh_cn\examples\csports\ex_rqmgt.htm" TargetMode="External"/><Relationship Id="rId14" Type="http://schemas.openxmlformats.org/officeDocument/2006/relationships/hyperlink" Target="file:///D:\QQ%E4%B8%8B%E8%BD%BD\RUP2000\RUP2000\RationalUnifiedProcess.zh_cn\examples\csports\ex_suppspc1.htm" TargetMode="External"/><Relationship Id="rId22" Type="http://schemas.openxmlformats.org/officeDocument/2006/relationships/hyperlink" Target="file:///D:\QQ%E4%B8%8B%E8%BD%BD\RUP2000\RUP2000\RationalUnifiedProcess.zh_cn\examples\csports\ex_uc_sndcntnt1.htm" TargetMode="External"/><Relationship Id="rId27" Type="http://schemas.openxmlformats.org/officeDocument/2006/relationships/image" Target="media/image3.jpeg"/><Relationship Id="rId30" Type="http://schemas.openxmlformats.org/officeDocument/2006/relationships/image" Target="media/image6.jpeg"/><Relationship Id="rId35" Type="http://schemas.openxmlformats.org/officeDocument/2006/relationships/image" Target="media/image11.jpeg"/><Relationship Id="rId43" Type="http://schemas.openxmlformats.org/officeDocument/2006/relationships/footer" Target="footer1.xml"/><Relationship Id="rId8" Type="http://schemas.openxmlformats.org/officeDocument/2006/relationships/hyperlink" Target="file:///D:\QQ%E4%B8%8B%E8%BD%BD\RUP2000\RUP2000\RationalUnifiedProcess.zh_cn\examples\csports\ex_vision.htm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D:\QQ%E4%B8%8B%E8%BD%BD\RUP2000\RUP2000\RationalUnifiedProcess.zh_cn\examples\csports\ex_descmp.htm" TargetMode="External"/><Relationship Id="rId17" Type="http://schemas.openxmlformats.org/officeDocument/2006/relationships/hyperlink" Target="file:///D:\QQ%E4%B8%8B%E8%BD%BD\RUP2000\RUP2000\RationalUnifiedProcess.zh_cn\examples\csports\ex_uc_pfee1.htm" TargetMode="External"/><Relationship Id="rId25" Type="http://schemas.openxmlformats.org/officeDocument/2006/relationships/image" Target="media/image1.jpeg"/><Relationship Id="rId33" Type="http://schemas.openxmlformats.org/officeDocument/2006/relationships/image" Target="media/image9.jpeg"/><Relationship Id="rId38" Type="http://schemas.openxmlformats.org/officeDocument/2006/relationships/image" Target="media/image14.jpeg"/><Relationship Id="rId20" Type="http://schemas.openxmlformats.org/officeDocument/2006/relationships/hyperlink" Target="file:///D:\QQ%E4%B8%8B%E8%BD%BD\RUP2000\RUP2000\RationalUnifiedProcess.zh_cn\examples\csports\ex_uc_prvfdbk1.htm" TargetMode="External"/><Relationship Id="rId4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QQ&#19979;&#36733;\RUP&#25991;&#26723;&#27169;&#26495;\RUP&#25991;&#26723;&#27169;&#26495;\wordtmpl\rup_wd_tmpl\RUP%20&#27169;&#26495;\a_and_d\rup_sad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613</TotalTime>
  <Pages>16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&lt;华夏公司&gt;</Company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设计文档</dc:title>
  <dc:subject>&lt;旅游服务平台&gt;</dc:subject>
  <dc:creator>liu2021</dc:creator>
  <cp:keywords/>
  <cp:lastModifiedBy>唧 歪</cp:lastModifiedBy>
  <cp:revision>13</cp:revision>
  <dcterms:created xsi:type="dcterms:W3CDTF">2024-09-25T11:43:00Z</dcterms:created>
  <dcterms:modified xsi:type="dcterms:W3CDTF">2024-09-26T13:07:00Z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